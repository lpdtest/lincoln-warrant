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EF035" w14:textId="24430B1D" w:rsidR="00B9173F" w:rsidRPr="006A3BBA" w:rsidRDefault="00B9173F" w:rsidP="00954394">
      <w:pPr>
        <w:pStyle w:val="Title"/>
        <w:spacing w:line="276" w:lineRule="auto"/>
        <w:rPr>
          <w:szCs w:val="24"/>
        </w:rPr>
      </w:pPr>
      <w:r w:rsidRPr="006A3BBA">
        <w:rPr>
          <w:szCs w:val="24"/>
        </w:rPr>
        <w:t>IN THE</w:t>
      </w:r>
      <w:r w:rsidR="00632897" w:rsidRPr="006A3BBA">
        <w:rPr>
          <w:szCs w:val="24"/>
        </w:rPr>
        <w:t xml:space="preserve"> </w:t>
      </w:r>
      <w:permStart w:id="1914516118" w:edGrp="everyone"/>
      <w:sdt>
        <w:sdtPr>
          <w:alias w:val="Status"/>
          <w:tag w:val=""/>
          <w:id w:val="-790275933"/>
          <w:placeholder>
            <w:docPart w:val="57C90071FCC74A4290A8B856FC7FE64A"/>
          </w:placeholder>
          <w:dataBinding w:prefixMappings="xmlns:ns0='http://purl.org/dc/elements/1.1/' xmlns:ns1='http://schemas.openxmlformats.org/package/2006/metadata/core-properties' " w:xpath="/ns1:coreProperties[1]/ns1:contentStatus[1]" w:storeItemID="{6C3C8BC8-F283-45AE-878A-BAB7291924A1}"/>
          <w:text/>
        </w:sdtPr>
        <w:sdtContent>
          <w:r w:rsidR="00721121">
            <w:t>COUNTY</w:t>
          </w:r>
        </w:sdtContent>
      </w:sdt>
      <w:permEnd w:id="1914516118"/>
      <w:r w:rsidR="00CD21A4" w:rsidRPr="006A3BBA">
        <w:rPr>
          <w:szCs w:val="24"/>
        </w:rPr>
        <w:t xml:space="preserve"> </w:t>
      </w:r>
      <w:r w:rsidRPr="006A3BBA">
        <w:rPr>
          <w:szCs w:val="24"/>
        </w:rPr>
        <w:t>COURT OF LANCASTER COUNTY, NEBRASKA</w:t>
      </w:r>
    </w:p>
    <w:p w14:paraId="08621BF4" w14:textId="77777777" w:rsidR="00B9173F" w:rsidRPr="006A3BBA" w:rsidRDefault="00B9173F" w:rsidP="00954394">
      <w:pPr>
        <w:spacing w:line="276" w:lineRule="auto"/>
        <w:rPr>
          <w:szCs w:val="24"/>
        </w:rPr>
      </w:pPr>
    </w:p>
    <w:tbl>
      <w:tblPr>
        <w:tblW w:w="8758" w:type="dxa"/>
        <w:tblLook w:val="04A0" w:firstRow="1" w:lastRow="0" w:firstColumn="1" w:lastColumn="0" w:noHBand="0" w:noVBand="1"/>
      </w:tblPr>
      <w:tblGrid>
        <w:gridCol w:w="3909"/>
        <w:gridCol w:w="638"/>
        <w:gridCol w:w="4211"/>
      </w:tblGrid>
      <w:tr w:rsidR="006A3BBA" w:rsidRPr="006A3BBA" w14:paraId="3D8C266D" w14:textId="77777777" w:rsidTr="00CE0986">
        <w:trPr>
          <w:trHeight w:val="1075"/>
        </w:trPr>
        <w:tc>
          <w:tcPr>
            <w:tcW w:w="3909" w:type="dxa"/>
          </w:tcPr>
          <w:p w14:paraId="6262BB16" w14:textId="6B9E161B" w:rsidR="0089199C" w:rsidRPr="006A3BBA" w:rsidRDefault="0089199C" w:rsidP="00CE0986">
            <w:pPr>
              <w:spacing w:line="288" w:lineRule="auto"/>
              <w:rPr>
                <w:rFonts w:eastAsia="Century"/>
                <w:b/>
                <w:bCs/>
                <w:lang w:val="en-CA"/>
              </w:rPr>
            </w:pPr>
            <w:r w:rsidRPr="006A3BBA">
              <w:rPr>
                <w:b/>
                <w:bCs/>
                <w:lang w:val="en-CA"/>
              </w:rPr>
              <w:fldChar w:fldCharType="begin"/>
            </w:r>
            <w:r w:rsidRPr="006A3BBA">
              <w:rPr>
                <w:b/>
                <w:bCs/>
                <w:lang w:val="en-CA"/>
              </w:rPr>
              <w:instrText xml:space="preserve"> SEQ CHAPTER \h \r 1</w:instrText>
            </w:r>
            <w:r w:rsidRPr="006A3BBA">
              <w:rPr>
                <w:b/>
                <w:bCs/>
                <w:lang w:val="en-CA"/>
              </w:rPr>
              <w:fldChar w:fldCharType="end"/>
            </w:r>
            <w:r w:rsidRPr="006A3BBA">
              <w:rPr>
                <w:rFonts w:eastAsia="Century"/>
                <w:b/>
                <w:bCs/>
                <w:lang w:val="en-CA"/>
              </w:rPr>
              <w:t xml:space="preserve">STATE OF NEBRASKA </w:t>
            </w:r>
          </w:p>
          <w:p w14:paraId="00B01E93" w14:textId="77777777" w:rsidR="0089199C" w:rsidRPr="006A3BBA" w:rsidRDefault="0089199C" w:rsidP="00CE0986">
            <w:pPr>
              <w:spacing w:line="288" w:lineRule="auto"/>
              <w:rPr>
                <w:rFonts w:eastAsia="Century"/>
                <w:b/>
                <w:bCs/>
                <w:lang w:val="en-CA"/>
              </w:rPr>
            </w:pPr>
          </w:p>
          <w:p w14:paraId="7F91B03C" w14:textId="77777777" w:rsidR="0089199C" w:rsidRPr="006A3BBA" w:rsidRDefault="0089199C" w:rsidP="00CE0986">
            <w:pPr>
              <w:spacing w:line="288" w:lineRule="auto"/>
              <w:rPr>
                <w:rFonts w:eastAsia="Century"/>
                <w:b/>
                <w:bCs/>
              </w:rPr>
            </w:pPr>
            <w:r w:rsidRPr="006A3BBA">
              <w:rPr>
                <w:rFonts w:eastAsia="Century"/>
                <w:b/>
                <w:bCs/>
                <w:lang w:val="en-CA"/>
              </w:rPr>
              <w:t>COUNTY OF LANCASTER</w:t>
            </w:r>
          </w:p>
          <w:p w14:paraId="1322EEE7" w14:textId="77777777" w:rsidR="0089199C" w:rsidRPr="006A3BBA" w:rsidRDefault="0089199C" w:rsidP="00CE0986">
            <w:pPr>
              <w:spacing w:line="288" w:lineRule="auto"/>
              <w:rPr>
                <w:rFonts w:eastAsia="Century"/>
              </w:rPr>
            </w:pPr>
          </w:p>
        </w:tc>
        <w:tc>
          <w:tcPr>
            <w:tcW w:w="638" w:type="dxa"/>
          </w:tcPr>
          <w:p w14:paraId="3E33D1BC" w14:textId="126D6000" w:rsidR="0089199C" w:rsidRPr="006A3BBA" w:rsidRDefault="0089199C" w:rsidP="00CE0986">
            <w:pPr>
              <w:spacing w:line="288" w:lineRule="auto"/>
              <w:rPr>
                <w:rFonts w:eastAsia="Century"/>
                <w:b/>
                <w:bCs/>
              </w:rPr>
            </w:pPr>
            <w:r w:rsidRPr="006A3BBA">
              <w:rPr>
                <w:b/>
                <w:bCs/>
                <w:lang w:val="en-CA"/>
              </w:rPr>
              <w:fldChar w:fldCharType="begin"/>
            </w:r>
            <w:r w:rsidRPr="006A3BBA">
              <w:rPr>
                <w:b/>
                <w:bCs/>
                <w:lang w:val="en-CA"/>
              </w:rPr>
              <w:instrText xml:space="preserve"> SEQ CHAPTER \h \r 1</w:instrText>
            </w:r>
            <w:r w:rsidRPr="006A3BBA">
              <w:rPr>
                <w:b/>
                <w:bCs/>
                <w:lang w:val="en-CA"/>
              </w:rPr>
              <w:fldChar w:fldCharType="end"/>
            </w:r>
            <w:r w:rsidRPr="006A3BBA">
              <w:rPr>
                <w:rFonts w:eastAsia="Century"/>
                <w:b/>
                <w:bCs/>
              </w:rPr>
              <w:t>)</w:t>
            </w:r>
          </w:p>
          <w:p w14:paraId="6501ED84" w14:textId="77777777" w:rsidR="0089199C" w:rsidRPr="006A3BBA" w:rsidRDefault="0089199C" w:rsidP="00CE0986">
            <w:pPr>
              <w:spacing w:line="288" w:lineRule="auto"/>
              <w:ind w:right="-180"/>
              <w:rPr>
                <w:rFonts w:eastAsia="Century"/>
                <w:b/>
                <w:bCs/>
              </w:rPr>
            </w:pPr>
            <w:r w:rsidRPr="006A3BBA">
              <w:rPr>
                <w:rFonts w:eastAsia="Century"/>
                <w:b/>
                <w:bCs/>
              </w:rPr>
              <w:t xml:space="preserve">) ss. </w:t>
            </w:r>
          </w:p>
          <w:p w14:paraId="1601C117" w14:textId="77777777" w:rsidR="0089199C" w:rsidRPr="006A3BBA" w:rsidRDefault="0089199C" w:rsidP="00CE0986">
            <w:pPr>
              <w:spacing w:line="288" w:lineRule="auto"/>
              <w:ind w:left="-90"/>
              <w:rPr>
                <w:rFonts w:eastAsia="Century"/>
                <w:b/>
                <w:bCs/>
              </w:rPr>
            </w:pPr>
            <w:r w:rsidRPr="006A3BBA">
              <w:rPr>
                <w:rFonts w:eastAsia="Century"/>
                <w:b/>
                <w:bCs/>
              </w:rPr>
              <w:t xml:space="preserve"> )</w:t>
            </w:r>
          </w:p>
        </w:tc>
        <w:tc>
          <w:tcPr>
            <w:tcW w:w="4211" w:type="dxa"/>
          </w:tcPr>
          <w:p w14:paraId="5C59448E" w14:textId="77777777" w:rsidR="0089199C" w:rsidRPr="006A3BBA" w:rsidRDefault="0089199C" w:rsidP="00CE0986">
            <w:pPr>
              <w:spacing w:line="288" w:lineRule="auto"/>
              <w:jc w:val="center"/>
              <w:rPr>
                <w:rFonts w:eastAsia="Century"/>
              </w:rPr>
            </w:pPr>
          </w:p>
          <w:p w14:paraId="67A7D413" w14:textId="3795811E" w:rsidR="0089199C" w:rsidRPr="006A3BBA" w:rsidRDefault="0089199C" w:rsidP="00CE0986">
            <w:pPr>
              <w:spacing w:line="288" w:lineRule="auto"/>
              <w:jc w:val="center"/>
              <w:rPr>
                <w:rFonts w:eastAsia="Century"/>
                <w:b/>
                <w:bCs/>
              </w:rPr>
            </w:pPr>
            <w:r w:rsidRPr="006A3BBA">
              <w:rPr>
                <w:rFonts w:eastAsia="Century"/>
                <w:b/>
                <w:bCs/>
              </w:rPr>
              <w:t>AFFIDAVIT FOR SEARCH WARRANT</w:t>
            </w:r>
          </w:p>
          <w:p w14:paraId="2C7FCA99" w14:textId="77777777" w:rsidR="0089199C" w:rsidRPr="006A3BBA" w:rsidRDefault="0089199C" w:rsidP="00CE0986">
            <w:pPr>
              <w:spacing w:line="288" w:lineRule="auto"/>
              <w:jc w:val="center"/>
              <w:rPr>
                <w:rFonts w:eastAsia="Century"/>
              </w:rPr>
            </w:pPr>
          </w:p>
        </w:tc>
      </w:tr>
    </w:tbl>
    <w:p w14:paraId="1264BCAA" w14:textId="768883A0" w:rsidR="004E7D85" w:rsidRDefault="000F5D25" w:rsidP="0089199C">
      <w:pPr>
        <w:suppressAutoHyphens w:val="0"/>
        <w:spacing w:line="276" w:lineRule="auto"/>
        <w:ind w:firstLine="720"/>
        <w:rPr>
          <w:szCs w:val="24"/>
          <w:lang w:eastAsia="en-US"/>
        </w:rPr>
      </w:pPr>
      <w:bookmarkStart w:id="0" w:name="_Hlk128061339"/>
      <w:bookmarkStart w:id="1" w:name="_Hlk128060778"/>
      <w:bookmarkStart w:id="2" w:name="_Hlk146103033"/>
      <w:bookmarkStart w:id="3" w:name="_Hlk146102153"/>
      <w:proofErr w:type="gramStart"/>
      <w:r w:rsidRPr="00D849D4">
        <w:rPr>
          <w:rStyle w:val="PlaceholderText"/>
          <w:color w:val="auto"/>
        </w:rPr>
        <w:t>{</w:t>
      </w:r>
      <w:proofErr w:type="spellStart"/>
      <w:r w:rsidRPr="00D849D4">
        <w:rPr>
          <w:rStyle w:val="PlaceholderText"/>
          <w:color w:val="auto"/>
        </w:rPr>
        <w:t>userName</w:t>
      </w:r>
      <w:proofErr w:type="spellEnd"/>
      <w:r w:rsidRPr="00D849D4">
        <w:rPr>
          <w:rStyle w:val="PlaceholderText"/>
          <w:color w:val="auto"/>
        </w:rPr>
        <w:t>}</w:t>
      </w:r>
      <w:r w:rsidR="00B50922" w:rsidRPr="00D849D4">
        <w:rPr>
          <w:szCs w:val="24"/>
          <w:lang w:eastAsia="en-US"/>
        </w:rPr>
        <w:t>,</w:t>
      </w:r>
      <w:proofErr w:type="gramEnd"/>
      <w:r w:rsidR="00B50922" w:rsidRPr="00D849D4">
        <w:rPr>
          <w:szCs w:val="24"/>
          <w:lang w:eastAsia="en-US"/>
        </w:rPr>
        <w:t xml:space="preserve"> </w:t>
      </w:r>
      <w:r w:rsidR="00B50922" w:rsidRPr="006A3BBA">
        <w:rPr>
          <w:szCs w:val="24"/>
          <w:lang w:eastAsia="en-US"/>
        </w:rPr>
        <w:t xml:space="preserve">a certified law enforcement officer for the </w:t>
      </w:r>
      <w:r w:rsidR="00C2253D">
        <w:rPr>
          <w:szCs w:val="24"/>
          <w:lang w:eastAsia="en-US"/>
        </w:rPr>
        <w:t>{</w:t>
      </w:r>
      <w:proofErr w:type="spellStart"/>
      <w:r w:rsidR="00C2253D">
        <w:rPr>
          <w:szCs w:val="24"/>
          <w:lang w:eastAsia="en-US"/>
        </w:rPr>
        <w:t>agencyType</w:t>
      </w:r>
      <w:proofErr w:type="spellEnd"/>
      <w:r w:rsidR="00C2253D">
        <w:rPr>
          <w:szCs w:val="24"/>
          <w:lang w:eastAsia="en-US"/>
        </w:rPr>
        <w:t>}</w:t>
      </w:r>
      <w:r w:rsidR="00B50922" w:rsidRPr="006A3BBA">
        <w:rPr>
          <w:szCs w:val="24"/>
          <w:lang w:eastAsia="en-US"/>
        </w:rPr>
        <w:t xml:space="preserve">, </w:t>
      </w:r>
      <w:r w:rsidR="004E7D85" w:rsidRPr="006A3BBA">
        <w:rPr>
          <w:szCs w:val="24"/>
          <w:lang w:eastAsia="en-US"/>
        </w:rPr>
        <w:t>being first duly sworn upon oath deposes and states that</w:t>
      </w:r>
      <w:r w:rsidR="00095B2B" w:rsidRPr="006A3BBA">
        <w:rPr>
          <w:szCs w:val="24"/>
          <w:lang w:eastAsia="en-US"/>
        </w:rPr>
        <w:t xml:space="preserve"> </w:t>
      </w:r>
      <w:r w:rsidR="00B50922" w:rsidRPr="006A3BBA">
        <w:rPr>
          <w:szCs w:val="24"/>
          <w:lang w:eastAsia="en-US"/>
        </w:rPr>
        <w:t>Affiant</w:t>
      </w:r>
      <w:r w:rsidR="004E7D85" w:rsidRPr="006A3BBA">
        <w:rPr>
          <w:szCs w:val="24"/>
          <w:lang w:eastAsia="en-US"/>
        </w:rPr>
        <w:t xml:space="preserve"> is currently involved in the investigation </w:t>
      </w:r>
      <w:r w:rsidR="00762E80" w:rsidRPr="006A3BBA">
        <w:rPr>
          <w:szCs w:val="24"/>
          <w:lang w:eastAsia="en-US"/>
        </w:rPr>
        <w:t xml:space="preserve">of </w:t>
      </w:r>
      <w:r w:rsidR="00986948">
        <w:rPr>
          <w:rStyle w:val="PlaceholderText"/>
          <w:rFonts w:eastAsiaTheme="minorHAnsi"/>
          <w:color w:val="auto"/>
        </w:rPr>
        <w:t>{</w:t>
      </w:r>
      <w:proofErr w:type="spellStart"/>
      <w:r w:rsidR="00986948">
        <w:rPr>
          <w:rStyle w:val="PlaceholderText"/>
          <w:rFonts w:eastAsiaTheme="minorHAnsi"/>
          <w:color w:val="auto"/>
        </w:rPr>
        <w:t>crimeName</w:t>
      </w:r>
      <w:proofErr w:type="spellEnd"/>
      <w:r w:rsidR="00986948">
        <w:rPr>
          <w:rStyle w:val="PlaceholderText"/>
          <w:rFonts w:eastAsiaTheme="minorHAnsi"/>
          <w:color w:val="auto"/>
        </w:rPr>
        <w:t>}</w:t>
      </w:r>
      <w:r w:rsidR="004E7D85" w:rsidRPr="006A3BBA">
        <w:rPr>
          <w:szCs w:val="24"/>
          <w:lang w:eastAsia="en-US"/>
        </w:rPr>
        <w:t>,</w:t>
      </w:r>
      <w:r w:rsidR="00CE7E10" w:rsidRPr="006A3BBA">
        <w:rPr>
          <w:szCs w:val="24"/>
          <w:lang w:eastAsia="en-US"/>
        </w:rPr>
        <w:t xml:space="preserve"> </w:t>
      </w:r>
      <w:r w:rsidR="00986948">
        <w:rPr>
          <w:szCs w:val="24"/>
          <w:lang w:eastAsia="en-US"/>
        </w:rPr>
        <w:t>{</w:t>
      </w:r>
      <w:proofErr w:type="spellStart"/>
      <w:r w:rsidR="00986948">
        <w:rPr>
          <w:szCs w:val="24"/>
          <w:lang w:eastAsia="en-US"/>
        </w:rPr>
        <w:t>statuteName</w:t>
      </w:r>
      <w:proofErr w:type="spellEnd"/>
      <w:r w:rsidR="00986948">
        <w:rPr>
          <w:szCs w:val="24"/>
          <w:lang w:eastAsia="en-US"/>
        </w:rPr>
        <w:t>}</w:t>
      </w:r>
      <w:r w:rsidR="004E7D85" w:rsidRPr="006A3BBA">
        <w:rPr>
          <w:szCs w:val="24"/>
          <w:lang w:eastAsia="en-US"/>
        </w:rPr>
        <w:t xml:space="preserve">, </w:t>
      </w:r>
      <w:permStart w:id="949518142" w:edGrp="everyone"/>
      <w:r w:rsidR="004E7D85" w:rsidRPr="006A3BBA">
        <w:rPr>
          <w:szCs w:val="24"/>
          <w:lang w:eastAsia="en-US"/>
        </w:rPr>
        <w:t xml:space="preserve">occurring </w:t>
      </w:r>
      <w:r w:rsidR="00A330D2" w:rsidRPr="006A3BBA">
        <w:rPr>
          <w:szCs w:val="24"/>
          <w:lang w:eastAsia="en-US"/>
        </w:rPr>
        <w:t>in</w:t>
      </w:r>
      <w:r w:rsidR="004E7D85" w:rsidRPr="006A3BBA">
        <w:rPr>
          <w:szCs w:val="24"/>
          <w:lang w:eastAsia="en-US"/>
        </w:rPr>
        <w:t xml:space="preserve"> </w:t>
      </w:r>
      <w:r w:rsidR="00986948">
        <w:rPr>
          <w:szCs w:val="24"/>
          <w:lang w:eastAsia="en-US"/>
        </w:rPr>
        <w:t>{</w:t>
      </w:r>
      <w:proofErr w:type="spellStart"/>
      <w:r w:rsidR="00986948">
        <w:rPr>
          <w:szCs w:val="24"/>
          <w:lang w:eastAsia="en-US"/>
        </w:rPr>
        <w:t>crimeLocation</w:t>
      </w:r>
      <w:proofErr w:type="spellEnd"/>
      <w:r w:rsidR="00986948">
        <w:rPr>
          <w:szCs w:val="24"/>
          <w:lang w:eastAsia="en-US"/>
        </w:rPr>
        <w:t>}</w:t>
      </w:r>
      <w:r w:rsidR="00B50922" w:rsidRPr="006A3BBA">
        <w:rPr>
          <w:szCs w:val="24"/>
          <w:lang w:eastAsia="en-US"/>
        </w:rPr>
        <w:t>,</w:t>
      </w:r>
      <w:r w:rsidR="004E7D85" w:rsidRPr="006A3BBA">
        <w:rPr>
          <w:szCs w:val="24"/>
          <w:lang w:eastAsia="en-US"/>
        </w:rPr>
        <w:t xml:space="preserve"> Nebraska. </w:t>
      </w:r>
      <w:bookmarkEnd w:id="0"/>
      <w:permEnd w:id="949518142"/>
    </w:p>
    <w:p w14:paraId="239173D4" w14:textId="77777777" w:rsidR="00F717AA" w:rsidRPr="006A3BBA" w:rsidRDefault="00F717AA" w:rsidP="0089199C">
      <w:pPr>
        <w:suppressAutoHyphens w:val="0"/>
        <w:spacing w:line="276" w:lineRule="auto"/>
        <w:ind w:firstLine="720"/>
        <w:rPr>
          <w:szCs w:val="24"/>
          <w:lang w:eastAsia="en-US"/>
        </w:rPr>
      </w:pPr>
    </w:p>
    <w:bookmarkEnd w:id="1"/>
    <w:p w14:paraId="3A263AB2" w14:textId="77777777" w:rsidR="004E7D85" w:rsidRPr="006A3BBA" w:rsidRDefault="004E7D85" w:rsidP="00954394">
      <w:pPr>
        <w:spacing w:line="276" w:lineRule="auto"/>
        <w:jc w:val="center"/>
        <w:rPr>
          <w:b/>
          <w:bCs/>
          <w:szCs w:val="24"/>
          <w:u w:val="single"/>
        </w:rPr>
      </w:pPr>
      <w:r w:rsidRPr="006A3BBA">
        <w:rPr>
          <w:b/>
          <w:bCs/>
          <w:szCs w:val="24"/>
          <w:u w:val="single"/>
        </w:rPr>
        <w:t>Affiant’s Background</w:t>
      </w:r>
    </w:p>
    <w:p w14:paraId="67A6A3AA" w14:textId="77777777" w:rsidR="004E7D85" w:rsidRPr="006A3BBA" w:rsidRDefault="004E7D85" w:rsidP="00954394">
      <w:pPr>
        <w:spacing w:line="276" w:lineRule="auto"/>
        <w:jc w:val="center"/>
        <w:rPr>
          <w:szCs w:val="24"/>
          <w:u w:val="single"/>
        </w:rPr>
      </w:pPr>
    </w:p>
    <w:bookmarkEnd w:id="2"/>
    <w:bookmarkEnd w:id="3"/>
    <w:p w14:paraId="09FDC3DE" w14:textId="023AFFDF" w:rsidR="00756A5D" w:rsidRPr="006A3BBA" w:rsidRDefault="000B2FE1" w:rsidP="0089199C">
      <w:pPr>
        <w:spacing w:line="276" w:lineRule="auto"/>
        <w:ind w:firstLine="720"/>
        <w:rPr>
          <w:lang w:eastAsia="en-US"/>
        </w:rPr>
      </w:pPr>
      <w:r w:rsidRPr="006A3BBA">
        <w:rPr>
          <w:lang w:eastAsia="en-US"/>
        </w:rPr>
        <w:t>Affiant has been a</w:t>
      </w:r>
      <w:r w:rsidR="00B50922" w:rsidRPr="006A3BBA">
        <w:rPr>
          <w:lang w:eastAsia="en-US"/>
        </w:rPr>
        <w:t xml:space="preserve"> law enforcement </w:t>
      </w:r>
      <w:r w:rsidRPr="006A3BBA">
        <w:rPr>
          <w:lang w:eastAsia="en-US"/>
        </w:rPr>
        <w:t xml:space="preserve">officer since </w:t>
      </w:r>
      <w:sdt>
        <w:sdtPr>
          <w:rPr>
            <w:lang w:eastAsia="en-US"/>
          </w:rPr>
          <w:id w:val="-601499575"/>
          <w:lock w:val="sdtLocked"/>
          <w:placeholder>
            <w:docPart w:val="D71198EDFF154181802711A3D19A9241"/>
          </w:placeholder>
          <w:showingPlcHdr/>
        </w:sdtPr>
        <w:sdtContent>
          <w:permStart w:id="904229716" w:edGrp="everyone"/>
          <w:r w:rsidR="00CE7E10" w:rsidRPr="006A3BBA">
            <w:rPr>
              <w:rStyle w:val="PlaceholderText"/>
              <w:rFonts w:eastAsiaTheme="minorHAnsi"/>
              <w:color w:val="auto"/>
            </w:rPr>
            <w:t>YEAR</w:t>
          </w:r>
          <w:permEnd w:id="904229716"/>
        </w:sdtContent>
      </w:sdt>
      <w:r w:rsidR="00CE7E10" w:rsidRPr="006A3BBA">
        <w:rPr>
          <w:lang w:eastAsia="en-US"/>
        </w:rPr>
        <w:t xml:space="preserve">. </w:t>
      </w:r>
      <w:r w:rsidR="00B03765" w:rsidRPr="006A3BBA">
        <w:rPr>
          <w:lang w:eastAsia="en-US"/>
        </w:rPr>
        <w:t xml:space="preserve">Affiant has received basic academy training and additional training through the </w:t>
      </w:r>
      <w:bookmarkStart w:id="4" w:name="_Hlk193283703"/>
      <w:permStart w:id="1452891634" w:edGrp="everyone"/>
      <w:sdt>
        <w:sdtPr>
          <w:rPr>
            <w:lang w:eastAsia="en-US"/>
          </w:rPr>
          <w:id w:val="2088800289"/>
          <w:placeholder>
            <w:docPart w:val="85EBB18E5226480784023D6A205489B8"/>
          </w:placeholder>
          <w:showingPlcHdr/>
          <w:dropDownList>
            <w:listItem w:value="Choose an item."/>
            <w:listItem w:displayText="Lincoln Police Department" w:value="Lincoln Police Department"/>
            <w:listItem w:displayText="Lancaster County Sheriff" w:value="Lancaster County Sheriff"/>
            <w:listItem w:displayText="University of Nebraska Lincoln Police Department" w:value="University of Nebraska Lincoln Police Department"/>
            <w:listItem w:displayText="Nebraska Law Enforcement Training Center" w:value="Nebraska Law Enforcement Training Center"/>
            <w:listItem w:displayText="Nebraska State Patrol" w:value="Nebraska State Patrol"/>
          </w:dropDownList>
        </w:sdtPr>
        <w:sdtContent>
          <w:r w:rsidR="00721121" w:rsidRPr="006A3BBA">
            <w:rPr>
              <w:lang w:eastAsia="en-US"/>
            </w:rPr>
            <w:t>SELECT AN AGENCY</w:t>
          </w:r>
          <w:permEnd w:id="1452891634"/>
        </w:sdtContent>
      </w:sdt>
      <w:bookmarkEnd w:id="4"/>
      <w:r w:rsidR="00B03765" w:rsidRPr="006A3BBA">
        <w:rPr>
          <w:lang w:eastAsia="en-US"/>
        </w:rPr>
        <w:t xml:space="preserve">. </w:t>
      </w:r>
      <w:permStart w:id="1405776945" w:edGrp="everyone"/>
      <w:proofErr w:type="gramStart"/>
      <w:r w:rsidR="00B03765" w:rsidRPr="00DB29E9">
        <w:rPr>
          <w:lang w:eastAsia="en-US"/>
        </w:rPr>
        <w:t>Affiant has</w:t>
      </w:r>
      <w:proofErr w:type="gramEnd"/>
      <w:r w:rsidR="00B03765" w:rsidRPr="00DB29E9">
        <w:rPr>
          <w:lang w:eastAsia="en-US"/>
        </w:rPr>
        <w:t xml:space="preserve"> experience in conducting criminal investigations including misdemeanor and felony offenses. </w:t>
      </w:r>
      <w:r w:rsidR="00D55AAD" w:rsidRPr="00DB29E9">
        <w:rPr>
          <w:lang w:eastAsia="en-US"/>
        </w:rPr>
        <w:t>IF NECE</w:t>
      </w:r>
      <w:r w:rsidR="00A330D2" w:rsidRPr="00DB29E9">
        <w:rPr>
          <w:lang w:eastAsia="en-US"/>
        </w:rPr>
        <w:t>S</w:t>
      </w:r>
      <w:r w:rsidR="00D55AAD" w:rsidRPr="00DB29E9">
        <w:rPr>
          <w:lang w:eastAsia="en-US"/>
        </w:rPr>
        <w:t>SARY</w:t>
      </w:r>
      <w:r w:rsidR="00861C86" w:rsidRPr="00DB29E9">
        <w:rPr>
          <w:lang w:eastAsia="en-US"/>
        </w:rPr>
        <w:t xml:space="preserve"> AND RELEVANT, </w:t>
      </w:r>
      <w:r w:rsidR="00B03765" w:rsidRPr="00DB29E9">
        <w:rPr>
          <w:lang w:eastAsia="en-US"/>
        </w:rPr>
        <w:t>ADD ADDITIONAL TRAINING/EXPERIENCE FOR CRIME TYPE (E.G. NARCOTICS, HOMICIDE, TECH, SEX ASSAULT/HT</w:t>
      </w:r>
      <w:r w:rsidR="00654124" w:rsidRPr="00DB29E9">
        <w:rPr>
          <w:lang w:eastAsia="en-US"/>
        </w:rPr>
        <w:t>/CHILD ENTICEMENT</w:t>
      </w:r>
      <w:r w:rsidR="00B03765" w:rsidRPr="00DB29E9">
        <w:rPr>
          <w:lang w:eastAsia="en-US"/>
        </w:rPr>
        <w:t>)</w:t>
      </w:r>
      <w:r w:rsidRPr="006A3BBA">
        <w:rPr>
          <w:lang w:eastAsia="en-US"/>
        </w:rPr>
        <w:t xml:space="preserve"> </w:t>
      </w:r>
      <w:permEnd w:id="1405776945"/>
    </w:p>
    <w:p w14:paraId="41593AFE" w14:textId="77777777" w:rsidR="000B2FE1" w:rsidRPr="006A3BBA" w:rsidRDefault="000B2FE1" w:rsidP="000B2FE1">
      <w:pPr>
        <w:suppressAutoHyphens w:val="0"/>
        <w:spacing w:line="276" w:lineRule="auto"/>
        <w:ind w:left="1080"/>
        <w:contextualSpacing/>
        <w:rPr>
          <w:szCs w:val="24"/>
          <w:lang w:eastAsia="en-US"/>
        </w:rPr>
      </w:pPr>
    </w:p>
    <w:p w14:paraId="4371CDAA" w14:textId="750BD543" w:rsidR="00E73D6E" w:rsidRPr="00E73D6E" w:rsidRDefault="00D55AAD" w:rsidP="00E73D6E">
      <w:pPr>
        <w:suppressAutoHyphens w:val="0"/>
        <w:spacing w:line="276" w:lineRule="auto"/>
        <w:ind w:firstLine="720"/>
        <w:rPr>
          <w:lang w:eastAsia="en-US"/>
        </w:rPr>
      </w:pPr>
      <w:r w:rsidRPr="006A3BBA">
        <w:rPr>
          <w:lang w:eastAsia="en-US"/>
        </w:rPr>
        <w:t>T</w:t>
      </w:r>
      <w:r w:rsidR="000B2FE1" w:rsidRPr="006A3BBA">
        <w:rPr>
          <w:lang w:eastAsia="en-US"/>
        </w:rPr>
        <w:t>his Affidavit is being submitted for the limited purpose of securing a search warrant</w:t>
      </w:r>
      <w:r w:rsidR="00BF46A1" w:rsidRPr="006A3BBA">
        <w:rPr>
          <w:lang w:eastAsia="en-US"/>
        </w:rPr>
        <w:t xml:space="preserve">. </w:t>
      </w:r>
      <w:r w:rsidR="000B2FE1" w:rsidRPr="006A3BBA">
        <w:rPr>
          <w:lang w:eastAsia="en-US"/>
        </w:rPr>
        <w:t xml:space="preserve">Affiant </w:t>
      </w:r>
      <w:r w:rsidRPr="006A3BBA">
        <w:rPr>
          <w:lang w:eastAsia="en-US"/>
        </w:rPr>
        <w:t xml:space="preserve">has </w:t>
      </w:r>
      <w:r w:rsidR="000B2FE1" w:rsidRPr="006A3BBA">
        <w:rPr>
          <w:lang w:eastAsia="en-US"/>
        </w:rPr>
        <w:t xml:space="preserve">not set forth every fact known regarding this investigation. The </w:t>
      </w:r>
      <w:r w:rsidR="00BF46A1" w:rsidRPr="006A3BBA">
        <w:rPr>
          <w:lang w:eastAsia="en-US"/>
        </w:rPr>
        <w:t xml:space="preserve">facts </w:t>
      </w:r>
      <w:r w:rsidR="000B2FE1" w:rsidRPr="006A3BBA">
        <w:rPr>
          <w:lang w:eastAsia="en-US"/>
        </w:rPr>
        <w:t>contained in this Affidavit are based in part on the investigation that Affiant has conducted</w:t>
      </w:r>
      <w:r w:rsidR="00BF46A1" w:rsidRPr="006A3BBA">
        <w:rPr>
          <w:lang w:eastAsia="en-US"/>
        </w:rPr>
        <w:t xml:space="preserve"> or </w:t>
      </w:r>
      <w:r w:rsidR="000B2FE1" w:rsidRPr="006A3BBA">
        <w:rPr>
          <w:lang w:eastAsia="en-US"/>
        </w:rPr>
        <w:t>information provided to Affiant by other law enforcement officers.</w:t>
      </w:r>
    </w:p>
    <w:p w14:paraId="6A9FC0DC" w14:textId="77777777" w:rsidR="00E73D6E" w:rsidRPr="006A3BBA" w:rsidRDefault="00E73D6E" w:rsidP="00954394">
      <w:pPr>
        <w:suppressAutoHyphens w:val="0"/>
        <w:spacing w:line="276" w:lineRule="auto"/>
        <w:ind w:firstLine="720"/>
        <w:rPr>
          <w:szCs w:val="24"/>
          <w:lang w:eastAsia="en-US"/>
        </w:rPr>
      </w:pPr>
    </w:p>
    <w:p w14:paraId="1355A546" w14:textId="77777777" w:rsidR="00B9173F" w:rsidRPr="006A3BBA" w:rsidRDefault="00B9173F" w:rsidP="00954394">
      <w:pPr>
        <w:spacing w:line="276" w:lineRule="auto"/>
        <w:jc w:val="center"/>
        <w:rPr>
          <w:b/>
          <w:bCs/>
          <w:szCs w:val="24"/>
          <w:u w:val="single"/>
        </w:rPr>
      </w:pPr>
      <w:r w:rsidRPr="006A3BBA">
        <w:rPr>
          <w:b/>
          <w:bCs/>
          <w:szCs w:val="24"/>
          <w:u w:val="single"/>
        </w:rPr>
        <w:t>Case Facts</w:t>
      </w:r>
    </w:p>
    <w:p w14:paraId="57B23443" w14:textId="77777777" w:rsidR="00014867" w:rsidRPr="006A3BBA" w:rsidRDefault="00014867" w:rsidP="00954394">
      <w:pPr>
        <w:spacing w:line="276" w:lineRule="auto"/>
        <w:rPr>
          <w:szCs w:val="24"/>
          <w:u w:val="single"/>
        </w:rPr>
      </w:pPr>
    </w:p>
    <w:sdt>
      <w:sdtPr>
        <w:id w:val="-1430034116"/>
        <w:placeholder>
          <w:docPart w:val="37309FB423244CF3BF3AD24421327ED7"/>
        </w:placeholder>
        <w:temporary/>
      </w:sdtPr>
      <w:sdtContent>
        <w:permStart w:id="1801337465" w:edGrp="everyone" w:displacedByCustomXml="prev"/>
        <w:p w14:paraId="69A70FA0" w14:textId="55446E41" w:rsidR="00335C42" w:rsidRPr="007F4127" w:rsidRDefault="008F0B77" w:rsidP="00335C42">
          <w:pPr>
            <w:widowControl w:val="0"/>
            <w:spacing w:line="276" w:lineRule="auto"/>
          </w:pPr>
          <w:r w:rsidRPr="006A3BBA">
            <w:t xml:space="preserve">INSERT CASE FACTS </w:t>
          </w:r>
        </w:p>
      </w:sdtContent>
    </w:sdt>
    <w:permEnd w:id="1801337465" w:displacedByCustomXml="prev"/>
    <w:p w14:paraId="0EF99FEF" w14:textId="7FC2F34C" w:rsidR="00FA289F" w:rsidRPr="006A3BBA" w:rsidRDefault="00FA289F" w:rsidP="00560FE7">
      <w:pPr>
        <w:tabs>
          <w:tab w:val="left" w:pos="0"/>
        </w:tabs>
        <w:spacing w:line="276" w:lineRule="auto"/>
        <w:rPr>
          <w:rFonts w:eastAsia="Arial Unicode MS"/>
          <w:szCs w:val="24"/>
          <w:highlight w:val="yellow"/>
          <w:bdr w:val="nil"/>
        </w:rPr>
      </w:pPr>
    </w:p>
    <w:p w14:paraId="1B7EF2F3" w14:textId="77777777" w:rsidR="00560FE7" w:rsidRDefault="00560FE7" w:rsidP="00560FE7">
      <w:pPr>
        <w:tabs>
          <w:tab w:val="left" w:pos="7380"/>
        </w:tabs>
        <w:spacing w:line="276" w:lineRule="auto"/>
        <w:jc w:val="center"/>
        <w:rPr>
          <w:b/>
          <w:bCs/>
          <w:u w:val="single"/>
        </w:rPr>
      </w:pPr>
      <w:r w:rsidRPr="006A3BBA">
        <w:rPr>
          <w:b/>
          <w:bCs/>
          <w:u w:val="single"/>
        </w:rPr>
        <w:t>Property to be Searched and Seized</w:t>
      </w:r>
    </w:p>
    <w:p w14:paraId="1F3800CC" w14:textId="77777777" w:rsidR="00560FE7" w:rsidRPr="006A3BBA" w:rsidRDefault="00560FE7" w:rsidP="00560FE7">
      <w:pPr>
        <w:tabs>
          <w:tab w:val="left" w:pos="7380"/>
        </w:tabs>
        <w:spacing w:line="276" w:lineRule="auto"/>
        <w:jc w:val="center"/>
        <w:rPr>
          <w:b/>
          <w:bCs/>
          <w:u w:val="single"/>
        </w:rPr>
      </w:pPr>
    </w:p>
    <w:p w14:paraId="5DEB3AA6" w14:textId="2B269CFB" w:rsidR="000C78FF" w:rsidRDefault="00A124D9" w:rsidP="009C7182">
      <w:pPr>
        <w:shd w:val="clear" w:color="auto" w:fill="FFFFFF" w:themeFill="background1"/>
        <w:spacing w:line="276" w:lineRule="auto"/>
        <w:ind w:firstLine="720"/>
        <w:rPr>
          <w:szCs w:val="24"/>
          <w:shd w:val="clear" w:color="auto" w:fill="FFFFFF"/>
        </w:rPr>
      </w:pPr>
      <w:r w:rsidRPr="006A3BBA">
        <w:rPr>
          <w:szCs w:val="24"/>
        </w:rPr>
        <w:lastRenderedPageBreak/>
        <w:t>Affiant requests the court order</w:t>
      </w:r>
      <w:r w:rsidR="00280EA1" w:rsidRPr="00280EA1">
        <w:rPr>
          <w:szCs w:val="24"/>
        </w:rPr>
        <w:t xml:space="preserve"> </w:t>
      </w:r>
      <w:bookmarkStart w:id="5" w:name="_Hlk168901522"/>
      <w:permStart w:id="2050456370" w:edGrp="everyone"/>
      <w:sdt>
        <w:sdtPr>
          <w:rPr>
            <w:szCs w:val="24"/>
            <w:shd w:val="clear" w:color="auto" w:fill="FFFFFF" w:themeFill="background1"/>
            <w:lang w:eastAsia="en-US"/>
          </w:rPr>
          <w:alias w:val="Company Name &amp; Address"/>
          <w:tag w:val=""/>
          <w:id w:val="-2031562373"/>
          <w:lock w:val="sdtLocked"/>
          <w:placeholder>
            <w:docPart w:val="B9F523D9D22E496D8B270B9CCEF8A116"/>
          </w:placeholder>
          <w:dataBinding w:prefixMappings="xmlns:ns0='http://schemas.openxmlformats.org/officeDocument/2006/extended-properties' " w:xpath="/ns0:Properties[1]/ns0:Manager[1]" w:storeItemID="{6668398D-A668-4E3E-A5EB-62B293D839F1}"/>
          <w:text/>
        </w:sdtPr>
        <w:sdtContent>
          <w:r w:rsidR="000002B8">
            <w:t>Verizon 180 Washington Valley Road, Bedminster, NJ</w:t>
          </w:r>
        </w:sdtContent>
      </w:sdt>
      <w:bookmarkEnd w:id="5"/>
      <w:permEnd w:id="2050456370"/>
      <w:r w:rsidR="00280EA1">
        <w:rPr>
          <w:szCs w:val="24"/>
        </w:rPr>
        <w:t xml:space="preserve"> t</w:t>
      </w:r>
      <w:r w:rsidRPr="006A3BBA">
        <w:rPr>
          <w:szCs w:val="24"/>
        </w:rPr>
        <w:t xml:space="preserve">o produce the records </w:t>
      </w:r>
      <w:r w:rsidR="000B2FE1" w:rsidRPr="006A3BBA">
        <w:rPr>
          <w:szCs w:val="24"/>
          <w:shd w:val="clear" w:color="auto" w:fill="FFFFFF"/>
        </w:rPr>
        <w:t xml:space="preserve">for </w:t>
      </w:r>
      <w:bookmarkStart w:id="6" w:name="_Hlk146104322"/>
      <w:r w:rsidR="009C74FB">
        <w:rPr>
          <w:szCs w:val="24"/>
          <w:shd w:val="clear" w:color="auto" w:fill="FFFFFF"/>
        </w:rPr>
        <w:t>the following account</w:t>
      </w:r>
      <w:r w:rsidR="001C37F3">
        <w:rPr>
          <w:szCs w:val="24"/>
          <w:shd w:val="clear" w:color="auto" w:fill="FFFFFF"/>
        </w:rPr>
        <w:t>(s)</w:t>
      </w:r>
      <w:r w:rsidR="009C74FB">
        <w:rPr>
          <w:szCs w:val="24"/>
          <w:shd w:val="clear" w:color="auto" w:fill="FFFFFF"/>
        </w:rPr>
        <w:t xml:space="preserve"> and time frame</w:t>
      </w:r>
      <w:r w:rsidR="001C37F3">
        <w:rPr>
          <w:szCs w:val="24"/>
          <w:shd w:val="clear" w:color="auto" w:fill="FFFFFF"/>
        </w:rPr>
        <w:t>(</w:t>
      </w:r>
      <w:r w:rsidR="009C74FB">
        <w:rPr>
          <w:szCs w:val="24"/>
          <w:shd w:val="clear" w:color="auto" w:fill="FFFFFF"/>
        </w:rPr>
        <w:t>s</w:t>
      </w:r>
      <w:r w:rsidR="001C37F3">
        <w:rPr>
          <w:szCs w:val="24"/>
          <w:shd w:val="clear" w:color="auto" w:fill="FFFFFF"/>
        </w:rPr>
        <w:t>)</w:t>
      </w:r>
      <w:r w:rsidR="009C74FB">
        <w:rPr>
          <w:szCs w:val="24"/>
          <w:shd w:val="clear" w:color="auto" w:fill="FFFFFF"/>
        </w:rPr>
        <w:t>:</w:t>
      </w:r>
    </w:p>
    <w:p w14:paraId="698E2588" w14:textId="77777777" w:rsidR="000C78FF" w:rsidRDefault="000C78FF" w:rsidP="005D5819">
      <w:pPr>
        <w:spacing w:line="276" w:lineRule="auto"/>
        <w:ind w:firstLine="720"/>
        <w:rPr>
          <w:szCs w:val="24"/>
          <w:shd w:val="clear" w:color="auto" w:fill="FFFFFF"/>
        </w:rPr>
      </w:pPr>
    </w:p>
    <w:permStart w:id="1697607359" w:edGrp="everyone"/>
    <w:p w14:paraId="07CF7946" w14:textId="5DF42925" w:rsidR="00520C4B" w:rsidRPr="00520C4B" w:rsidRDefault="00000000" w:rsidP="000C78FF">
      <w:pPr>
        <w:spacing w:line="276" w:lineRule="auto"/>
        <w:rPr>
          <w:rStyle w:val="Style6"/>
          <w:szCs w:val="24"/>
          <w:shd w:val="clear" w:color="auto" w:fill="FFFFFF"/>
        </w:rPr>
      </w:pPr>
      <w:sdt>
        <w:sdtPr>
          <w:rPr>
            <w:rStyle w:val="PageNumber"/>
          </w:rPr>
          <w:alias w:val="Title"/>
          <w:tag w:val=""/>
          <w:id w:val="-22094927"/>
          <w:lock w:val="sdtLocked"/>
          <w:placeholder>
            <w:docPart w:val="97EB73F26A9448C08E647D280696BC7D"/>
          </w:placeholder>
          <w:dataBinding w:prefixMappings="xmlns:ns0='http://purl.org/dc/elements/1.1/' xmlns:ns1='http://schemas.openxmlformats.org/package/2006/metadata/core-properties' " w:xpath="/ns1:coreProperties[1]/ns0:title[1]" w:storeItemID="{6C3C8BC8-F283-45AE-878A-BAB7291924A1}"/>
          <w:text w:multiLine="1"/>
        </w:sdtPr>
        <w:sdtContent>
          <w:r w:rsidR="00A44499">
            <w:rPr>
              <w:rStyle w:val="PageNumber"/>
            </w:rPr>
            <w:t>INSERT ACCOUNT(S) AND TIME FRAME(S)</w:t>
          </w:r>
        </w:sdtContent>
      </w:sdt>
      <w:bookmarkStart w:id="7" w:name="_Hlk146105378"/>
      <w:permEnd w:id="1697607359"/>
    </w:p>
    <w:p w14:paraId="72C87517" w14:textId="77777777" w:rsidR="00560FE7" w:rsidRDefault="00560FE7" w:rsidP="009C7182">
      <w:pPr>
        <w:shd w:val="clear" w:color="auto" w:fill="FFFFFF" w:themeFill="background1"/>
        <w:spacing w:line="276" w:lineRule="auto"/>
        <w:rPr>
          <w:rStyle w:val="Style6"/>
        </w:rPr>
      </w:pPr>
    </w:p>
    <w:p w14:paraId="724E81CF" w14:textId="3FFD4838" w:rsidR="00281078" w:rsidRDefault="009C74FB" w:rsidP="009C74FB">
      <w:pPr>
        <w:spacing w:line="276" w:lineRule="auto"/>
        <w:rPr>
          <w:szCs w:val="24"/>
        </w:rPr>
      </w:pPr>
      <w:r>
        <w:rPr>
          <w:szCs w:val="24"/>
        </w:rPr>
        <w:t>S</w:t>
      </w:r>
      <w:r w:rsidR="005D5819" w:rsidRPr="006A3BBA">
        <w:rPr>
          <w:szCs w:val="24"/>
        </w:rPr>
        <w:t>pecifically for the following items:</w:t>
      </w:r>
    </w:p>
    <w:p w14:paraId="2541FA93" w14:textId="77777777" w:rsidR="004E1DB0" w:rsidRDefault="004E1DB0" w:rsidP="009C74FB">
      <w:pPr>
        <w:spacing w:line="276" w:lineRule="auto"/>
        <w:rPr>
          <w:szCs w:val="24"/>
        </w:rPr>
      </w:pPr>
    </w:p>
    <w:permStart w:id="757146453" w:edGrp="everyone" w:displacedByCustomXml="next"/>
    <w:sdt>
      <w:sdtPr>
        <w:alias w:val="Items to Search for"/>
        <w:tag w:val=""/>
        <w:id w:val="46499508"/>
        <w:lock w:val="sdtLocked"/>
        <w:placeholder>
          <w:docPart w:val="F4F22547200E404CB1E567F114EC8B3D"/>
        </w:placeholder>
        <w:dataBinding w:prefixMappings="xmlns:ns0='http://purl.org/dc/elements/1.1/' xmlns:ns1='http://schemas.openxmlformats.org/package/2006/metadata/core-properties' " w:xpath="/ns1:coreProperties[1]/ns0:creator[1]" w:storeItemID="{6C3C8BC8-F283-45AE-878A-BAB7291924A1}"/>
        <w:text w:multiLine="1"/>
      </w:sdtPr>
      <w:sdtContent>
        <w:p w14:paraId="7CD53C68" w14:textId="196D9F1F" w:rsidR="004E1DB0" w:rsidRDefault="009F1E1E" w:rsidP="00845FB6">
          <w:pPr>
            <w:spacing w:line="276" w:lineRule="auto"/>
            <w:rPr>
              <w:szCs w:val="24"/>
            </w:rPr>
          </w:pPr>
          <w:r w:rsidRPr="009F1E1E">
            <w:t>-     Basic subscriber information, without limitation, and the following subscriber records associated with the telephone number(s) identified above, including but not limited to:</w:t>
          </w:r>
          <w:r>
            <w:br/>
          </w:r>
          <w:r w:rsidRPr="009F1E1E">
            <w:t xml:space="preserve">               &gt; All subscriber information to include name, tax identification number(s) (social security number(s) or employer identification number(s)).</w:t>
          </w:r>
          <w:r>
            <w:br/>
          </w:r>
          <w:r w:rsidRPr="009F1E1E">
            <w:t xml:space="preserve">               &gt; Physical address, mailing addresses, residential addresses, business addresses, e-mail addresses and any other address information.</w:t>
          </w:r>
          <w:r>
            <w:br/>
          </w:r>
          <w:r w:rsidRPr="009F1E1E">
            <w:t xml:space="preserve">               &gt; Credit information obtained or used to grant account status.</w:t>
          </w:r>
          <w:r>
            <w:br/>
          </w:r>
          <w:r w:rsidRPr="009F1E1E">
            <w:t xml:space="preserve">               &gt; All telephone numbers associated with account.</w:t>
          </w:r>
          <w:r>
            <w:br/>
          </w:r>
          <w:r w:rsidRPr="009F1E1E">
            <w:t xml:space="preserve">               &gt; All billing records.</w:t>
          </w:r>
          <w:r>
            <w:br/>
          </w:r>
          <w:r w:rsidRPr="009F1E1E">
            <w:t xml:space="preserve">               &gt; All payments to include method, date and time of payments, and location (store name, address, and phone number(s)of location where payment(s) were made).</w:t>
          </w:r>
          <w:r>
            <w:br/>
          </w:r>
          <w:r w:rsidRPr="009F1E1E">
            <w:t xml:space="preserve">               &gt; All authorized users on the associated account.</w:t>
          </w:r>
          <w:r>
            <w:br/>
          </w:r>
          <w:r w:rsidRPr="009F1E1E">
            <w:t xml:space="preserve">               &gt; Activation date and termination date of each device associated with the account and above listed number(s).</w:t>
          </w:r>
          <w:r>
            <w:br/>
          </w:r>
          <w:r w:rsidRPr="009F1E1E">
            <w:t xml:space="preserve">               &gt; Types of service subscriber utilized (e.g. A-list, AT&amp;T Messages, friends and family).</w:t>
          </w:r>
          <w:r>
            <w:br/>
          </w:r>
          <w:r w:rsidRPr="009F1E1E">
            <w:t xml:space="preserve">               &gt; Device identifying information for the device(s) using/accessing the account including device make and model, IMEI, ESN, MEID, and MAC address associated with the above listed number(s) including any and all equipment or SIM card changes for the life of the account.</w:t>
          </w:r>
          <w:r>
            <w:br/>
          </w:r>
          <w:r w:rsidRPr="009F1E1E">
            <w:t xml:space="preserve">               &gt; Records pertaining to communication between the service provider and any person regarding the account, including contacts with support services and records of actions taken.</w:t>
          </w:r>
          <w:r>
            <w:br/>
          </w:r>
          <w:r w:rsidRPr="009F1E1E">
            <w:t xml:space="preserve">               &gt; Any and all telephone number(s) and/or account number changes prior to and after the telephone number(s) was activated.</w:t>
          </w:r>
          <w:r>
            <w:br/>
          </w:r>
          <w:r w:rsidRPr="009F1E1E">
            <w:lastRenderedPageBreak/>
            <w:t xml:space="preserve">               &gt; Any other records and other evidence relating to the listed phone number(s).</w:t>
          </w:r>
          <w:r>
            <w:br/>
          </w:r>
          <w:r w:rsidRPr="009F1E1E">
            <w:t xml:space="preserve">               &gt; If any outgoing calls were made to 9-1-1, provide the call details to include date and time, duration, and cell-site and sector information, by querying any other tools (e.g. Sable, ANI/ALI, etc.) necessary to identify the outg</w:t>
          </w:r>
          <w:r w:rsidR="00FC2C9A">
            <w:t>o</w:t>
          </w:r>
          <w:r w:rsidRPr="009F1E1E">
            <w:t>ing call(s), whether or not it was the specific carrier network equipment associated with this search warrant, or the 9-1-1 call was carried by a different service provider based on the best signal available from another service provider at the time of the 9-1-1 call.</w:t>
          </w:r>
          <w:r>
            <w:br/>
          </w:r>
          <w:r>
            <w:br/>
          </w:r>
          <w:r w:rsidRPr="009F1E1E">
            <w:t xml:space="preserve">-     Specialized location records associated with the telephone number(s) identified above, including but not limited to: call, voice, text (SMS &amp; MMS), and data connection location information and transactions (registration of network events), related to all specialized carrier records that may be referred to as LOCDBOR (Location Database of Record), Historical Precision Location Information, Historical Mobile Locate (HML), </w:t>
          </w:r>
          <w:proofErr w:type="spellStart"/>
          <w:r w:rsidRPr="009F1E1E">
            <w:t>vMLC</w:t>
          </w:r>
          <w:proofErr w:type="spellEnd"/>
          <w:r w:rsidRPr="009F1E1E">
            <w:t xml:space="preserve"> (Virtual Mobile Locate - vLMC3, vMLC4, vMLC5), NELOS (Network Event Location System), RTT (Round Trip Time/Return Trip Time/Real Time Tool), PCMD (Per Call Measurement Data), TDOA (Time Difference of Arrival) or Timing Advance Information, Mediation Records, E9-1-1, and/or Historical GPS/Mobile Locate Information which shows GPS location (longitude and latitude) and cell site and sector of the device in relationship to the network when connected to the network for the above referenced telephone number(s).</w:t>
          </w:r>
          <w:r>
            <w:br/>
          </w:r>
          <w:r>
            <w:br/>
          </w:r>
          <w:r w:rsidRPr="009F1E1E">
            <w:t>-     Call/Text/Data detail records associated with the telephone number(s) identified above, including but not limited to:</w:t>
          </w:r>
          <w:r>
            <w:br/>
          </w:r>
          <w:r w:rsidRPr="009F1E1E">
            <w:t xml:space="preserve">               &gt; All telephone numbers that communicate with this listed telephone number(s) relating to all delivered and undelivered inbound and outbound calls, text messages, and text message content to any of the above listed numbers, and all voice mails.</w:t>
          </w:r>
          <w:r>
            <w:br/>
          </w:r>
          <w:r w:rsidRPr="009F1E1E">
            <w:t xml:space="preserve">               &gt; Cell-site and sector, date, time, direction, duration, number called or text to and/or received from, and bytes up/down, information related to each call, text or data connection.</w:t>
          </w:r>
          <w:r>
            <w:br/>
          </w:r>
          <w:r w:rsidRPr="009F1E1E">
            <w:t xml:space="preserve">               &gt; Call to Destination/Dialed Digits search for the listed telephone number(s).  Please preserve all cell-site and sector information related to each call, text or data connections.</w:t>
          </w:r>
          <w:r>
            <w:br/>
          </w:r>
          <w:r>
            <w:lastRenderedPageBreak/>
            <w:br/>
          </w:r>
          <w:r w:rsidRPr="009F1E1E">
            <w:t>-     FCC TRACED Act STIR/SHAKEN Authentication Standard with the telephone number(s) identified above related to the FCC TRACED (Telephone Robocall Abuse Criminal Enforcement and Deterrence) Act, STIR/SHAKEN caller identification framework, identifying all incoming Voice, Text Message Service (SMS) and Multi-Media Service (MMS) traffic, and whether or not the caller ID passed or failed authentication. The report shall include the date, time (with time zone), originating and terminating numbers in their original state prior to Stir/Shaken authentication, the status whether it passed or failed authentication, the Attestation type, and the originating and terminating verified number that was used to validate Stir/Shaken Caller ID authentication. The report shall provide all usage events, even if the incoming usage event was blocked and flagged by the service provider (or other third-party entities), prior to delivery to the telephone number(s).</w:t>
          </w:r>
          <w:r>
            <w:br/>
          </w:r>
          <w:r>
            <w:br/>
          </w:r>
          <w:r w:rsidRPr="009F1E1E">
            <w:t>-     Time on Tower and/or Sector with the telephone number(s) identified above. Also, provide all cell-site and sector information related to each number called to and/or received from, and data connections, specific to the “Time on Tower" and/or Sector, to include information with the start and end date and time for each time the connection was involved in a “hand-off” to another cell-site and/or sector, to include the elapsed time (in seconds) for each “hand-off”, that was used during and throughout each voice call (whether completed or not), and/or which was used during and throughout each data session.</w:t>
          </w:r>
          <w:r>
            <w:br/>
          </w:r>
          <w:r>
            <w:br/>
          </w:r>
          <w:r w:rsidRPr="009F1E1E">
            <w:t>-     Electronically stored records, including “Electronically Stored Information” associated with the telephone number(s) identified above, including but not limited to:</w:t>
          </w:r>
          <w:r>
            <w:br/>
          </w:r>
          <w:r w:rsidRPr="009F1E1E">
            <w:t xml:space="preserve">               &gt; All stored communication or files, including voice mail, text messages, including numbers sent to and received from and all related content, e-mail, digital images (e.g. pictures), contact lists, video calling.</w:t>
          </w:r>
          <w:r>
            <w:br/>
          </w:r>
          <w:r w:rsidRPr="009F1E1E">
            <w:t xml:space="preserve">               &gt; Web activity (name of web site or application visited or accessed), domain accessed, data connections (to include Internet Service Providers (ISPs), Internet protocol (IP) addresses, (IP) Session data, (IP) Destination Data, bookmarks, data sessions, name of web sites and/or applications accessed), date and time when all web sites, applications, and/or third party applications were accessed and the duration of each web site, application, and/or third party </w:t>
          </w:r>
          <w:r w:rsidRPr="009F1E1E">
            <w:lastRenderedPageBreak/>
            <w:t>application was accessed.</w:t>
          </w:r>
          <w:r>
            <w:br/>
          </w:r>
          <w:r w:rsidRPr="009F1E1E">
            <w:t xml:space="preserve">               &gt; Any other files including all cell site and sector information associated with each connection and/or record associated with the telephone number(s).</w:t>
          </w:r>
          <w:r>
            <w:br/>
          </w:r>
          <w:r>
            <w:br/>
          </w:r>
          <w:r w:rsidRPr="009F1E1E">
            <w:t xml:space="preserve">-     Carrier Key (company provided legend for the returned data) related to call detail, text messages, data connections, IP logs, IP Sessions, web site and/or application connections, and cell site information. </w:t>
          </w:r>
          <w:r>
            <w:br/>
          </w:r>
          <w:r>
            <w:br/>
          </w:r>
          <w:r w:rsidRPr="009F1E1E">
            <w:t>-     Cloud storage associated with the telephone number identified above, including but not limited to, content stored in remote storage or ‘cloud accounts’ such as contacts, call logs, SMS and MMS messages with associated content including audio, video, and image files, digital images and videos, and files or documents.</w:t>
          </w:r>
          <w:r>
            <w:br/>
          </w:r>
          <w:r>
            <w:br/>
          </w:r>
          <w:r w:rsidRPr="009F1E1E">
            <w:t xml:space="preserve">-     Cell Site List(s) for the telephone number(s) identified above, to include all cell-sites for the listed time period(s) for all state(s) in which the above records used cell locations.  Cell site lists to include switch, cell-site number, name, physical address, longitude and latitude, all sectors associated with each cell-site, azimuth, and </w:t>
          </w:r>
          <w:proofErr w:type="gramStart"/>
          <w:r w:rsidRPr="009F1E1E">
            <w:t>beam-width</w:t>
          </w:r>
          <w:proofErr w:type="gramEnd"/>
          <w:r w:rsidRPr="009F1E1E">
            <w:t xml:space="preserve"> of each related sector.  If multiple technologies (CDMA, UMTS, GSM, LTE etc.) are referenced in the records, all appropriate corresponding cell site lists shall also be provided.</w:t>
          </w:r>
          <w:r>
            <w:br/>
          </w:r>
          <w:r>
            <w:br/>
          </w:r>
          <w:r w:rsidRPr="009F1E1E">
            <w:t xml:space="preserve">-     Verizon Custom Experience (Verizon Selects): All records associated with the technology known as Verizon Selects, Verizon Custom Experience and Custom Experience Plus, to include device location information specific to the network, regardless of the device location services settings, as well as device location information specific to Verizon apps when permission has been provided by the subscriber to share such information via the device settings. Device Location information shall include Cell-site and sector, date, time, direction, duration, number called, or text to and/or received from, and bytes up/down, information related to each call, and text or data connections. The responsive data shall also include all specialized carrier records that may be referred to as RTT (Round Trip Time/Return Trip Time/Real Time Tool), and/or Historical GPS/Mobile Locate Information, which shows GPS location (longitude and latitude) and cell-site and sector of the device in relationship to the network when connected to the network for the above referenced number. The responsive data shall also include all </w:t>
          </w:r>
          <w:r w:rsidRPr="009F1E1E">
            <w:lastRenderedPageBreak/>
            <w:t>numbers listed above, collected from Verizon applications and/or URLs and all numbers that communicate with the target number related to the Customer Proprietary Network Information (CPNI), to include all delivered and undelivered inbound and outbound calls, text messages, quantity, type, destination, location and amount of use of Verizon telecommunications and interconnected voice over internet protocol (VoIP) services and related billing information. All responsive records associated with websites/URLs/domains (top level domain and subdomain of the URL) visited, to include a list of all Verizon applications used on the mobile device, and any records related to information about Verizon Fios services. If no records are located associated with Verizon Selects, Verizon Custom Experience and Custom Experience Plus, or Verizon Fios, provide detailed information associated with the subscriber opting out of said services, to include opt-out date, time, and associated opt-out IP address.</w:t>
          </w:r>
          <w:r>
            <w:br/>
          </w:r>
          <w:r>
            <w:br/>
          </w:r>
          <w:r w:rsidRPr="009F1E1E">
            <w:t>-     Such records and other evidence include correspondence and other records of contact by any person or entity about the above-referenced account(s), the content and connection logs associated with or relating to postings, communications and any other activities to or through the above referenced phone numbers, whether such records or other evidence are in electronic or other form.</w:t>
          </w:r>
        </w:p>
      </w:sdtContent>
    </w:sdt>
    <w:permEnd w:id="757146453" w:displacedByCustomXml="prev"/>
    <w:p w14:paraId="76FBD679" w14:textId="77777777" w:rsidR="00787CD0" w:rsidRPr="006A3BBA" w:rsidRDefault="00787CD0" w:rsidP="7B86BE3E">
      <w:pPr>
        <w:suppressAutoHyphens w:val="0"/>
        <w:spacing w:line="276" w:lineRule="auto"/>
        <w:textAlignment w:val="baseline"/>
        <w:rPr>
          <w:b/>
          <w:bCs/>
        </w:rPr>
      </w:pPr>
      <w:bookmarkStart w:id="8" w:name="_Hlk149320190"/>
      <w:bookmarkEnd w:id="6"/>
      <w:bookmarkEnd w:id="7"/>
    </w:p>
    <w:p w14:paraId="7288FDDB" w14:textId="79D14922" w:rsidR="00951E4C" w:rsidRDefault="00A124D9" w:rsidP="0089199C">
      <w:pPr>
        <w:spacing w:line="276" w:lineRule="auto"/>
        <w:ind w:firstLine="720"/>
        <w:rPr>
          <w:szCs w:val="24"/>
          <w:lang w:eastAsia="en-US"/>
        </w:rPr>
      </w:pPr>
      <w:r w:rsidRPr="006A3BBA">
        <w:rPr>
          <w:szCs w:val="24"/>
        </w:rPr>
        <w:t xml:space="preserve">Affiant requests the court order </w:t>
      </w:r>
      <w:permStart w:id="865077632" w:edGrp="everyone"/>
      <w:sdt>
        <w:sdtPr>
          <w:rPr>
            <w:szCs w:val="24"/>
          </w:rPr>
          <w:alias w:val="Company Name"/>
          <w:tag w:val=""/>
          <w:id w:val="1577012489"/>
          <w:lock w:val="sdtLocked"/>
          <w:placeholder>
            <w:docPart w:val="64D67002E1E9407FA37E2EEF3588FB87"/>
          </w:placeholder>
          <w:dataBinding w:prefixMappings="xmlns:ns0='http://purl.org/dc/elements/1.1/' xmlns:ns1='http://schemas.openxmlformats.org/package/2006/metadata/core-properties' " w:xpath="/ns1:coreProperties[1]/ns0:subject[1]" w:storeItemID="{6C3C8BC8-F283-45AE-878A-BAB7291924A1}"/>
          <w:text/>
        </w:sdtPr>
        <w:sdtContent>
          <w:r w:rsidR="00A30748">
            <w:t>Verizon</w:t>
          </w:r>
          <w:permEnd w:id="865077632"/>
        </w:sdtContent>
      </w:sdt>
      <w:r w:rsidR="00A04EF3" w:rsidRPr="006A3BBA">
        <w:rPr>
          <w:szCs w:val="24"/>
          <w:lang w:eastAsia="en-US"/>
        </w:rPr>
        <w:t xml:space="preserve"> </w:t>
      </w:r>
      <w:r w:rsidRPr="006A3BBA">
        <w:rPr>
          <w:szCs w:val="24"/>
          <w:lang w:eastAsia="en-US"/>
        </w:rPr>
        <w:t>to</w:t>
      </w:r>
      <w:r w:rsidR="00951E4C" w:rsidRPr="006A3BBA">
        <w:rPr>
          <w:szCs w:val="24"/>
          <w:lang w:eastAsia="en-US"/>
        </w:rPr>
        <w:t xml:space="preserve"> send the information</w:t>
      </w:r>
      <w:r w:rsidR="00FA289F" w:rsidRPr="006A3BBA">
        <w:rPr>
          <w:szCs w:val="24"/>
          <w:lang w:eastAsia="en-US"/>
        </w:rPr>
        <w:t xml:space="preserve"> </w:t>
      </w:r>
      <w:r w:rsidR="00951E4C" w:rsidRPr="006A3BBA">
        <w:rPr>
          <w:szCs w:val="24"/>
          <w:lang w:eastAsia="en-US"/>
        </w:rPr>
        <w:t>electronically</w:t>
      </w:r>
      <w:r w:rsidR="00FA289F" w:rsidRPr="006A3BBA">
        <w:rPr>
          <w:szCs w:val="24"/>
          <w:lang w:eastAsia="en-US"/>
        </w:rPr>
        <w:t xml:space="preserve"> </w:t>
      </w:r>
      <w:r w:rsidR="00951E4C" w:rsidRPr="006A3BBA">
        <w:rPr>
          <w:szCs w:val="24"/>
          <w:lang w:eastAsia="en-US"/>
        </w:rPr>
        <w:t>via email at</w:t>
      </w:r>
      <w:r w:rsidR="00654124" w:rsidRPr="006A3BBA">
        <w:rPr>
          <w:szCs w:val="24"/>
          <w:lang w:eastAsia="en-US"/>
        </w:rPr>
        <w:t xml:space="preserve"> </w:t>
      </w:r>
      <w:permStart w:id="1144345727" w:edGrp="everyone"/>
      <w:sdt>
        <w:sdtPr>
          <w:rPr>
            <w:szCs w:val="24"/>
            <w:lang w:eastAsia="en-US"/>
          </w:rPr>
          <w:alias w:val="Officer Email"/>
          <w:tag w:val=""/>
          <w:id w:val="-1634939278"/>
          <w:lock w:val="sdtLocked"/>
          <w:placeholder>
            <w:docPart w:val="8A819F6224AE44EB9FEFA92DAD756ADD"/>
          </w:placeholder>
          <w:dataBinding w:prefixMappings="xmlns:ns0='http://schemas.microsoft.com/office/2006/coverPageProps' " w:xpath="/ns0:CoverPageProperties[1]/ns0:CompanyFax[1]" w:storeItemID="{55AF091B-3C7A-41E3-B477-F2FDAA23CFDA}"/>
          <w:text/>
        </w:sdtPr>
        <w:sdtContent>
          <w:r w:rsidR="00721121">
            <w:rPr>
              <w:szCs w:val="24"/>
              <w:lang w:eastAsia="en-US"/>
            </w:rPr>
            <w:t>OFFICER EMAIL</w:t>
          </w:r>
        </w:sdtContent>
      </w:sdt>
      <w:permEnd w:id="1144345727"/>
      <w:r w:rsidR="00531F39">
        <w:rPr>
          <w:szCs w:val="24"/>
          <w:lang w:eastAsia="en-US"/>
        </w:rPr>
        <w:t xml:space="preserve">, </w:t>
      </w:r>
      <w:r w:rsidR="003F228B" w:rsidRPr="006A3BBA">
        <w:rPr>
          <w:szCs w:val="24"/>
          <w:lang w:eastAsia="en-US"/>
        </w:rPr>
        <w:t xml:space="preserve">through </w:t>
      </w:r>
      <w:r w:rsidR="00654124" w:rsidRPr="006A3BBA">
        <w:rPr>
          <w:szCs w:val="24"/>
          <w:lang w:eastAsia="en-US"/>
        </w:rPr>
        <w:t>other accep</w:t>
      </w:r>
      <w:r w:rsidR="00FA289F" w:rsidRPr="006A3BBA">
        <w:rPr>
          <w:szCs w:val="24"/>
          <w:lang w:eastAsia="en-US"/>
        </w:rPr>
        <w:t>table</w:t>
      </w:r>
      <w:r w:rsidR="00654124" w:rsidRPr="006A3BBA">
        <w:rPr>
          <w:szCs w:val="24"/>
          <w:lang w:eastAsia="en-US"/>
        </w:rPr>
        <w:t xml:space="preserve"> </w:t>
      </w:r>
      <w:r w:rsidR="00FA289F" w:rsidRPr="006A3BBA">
        <w:rPr>
          <w:szCs w:val="24"/>
          <w:lang w:eastAsia="en-US"/>
        </w:rPr>
        <w:t>electronic means</w:t>
      </w:r>
      <w:r w:rsidRPr="006A3BBA">
        <w:rPr>
          <w:szCs w:val="24"/>
          <w:lang w:eastAsia="en-US"/>
        </w:rPr>
        <w:t>,</w:t>
      </w:r>
      <w:r w:rsidR="00FA289F" w:rsidRPr="006A3BBA">
        <w:rPr>
          <w:szCs w:val="24"/>
          <w:lang w:eastAsia="en-US"/>
        </w:rPr>
        <w:t xml:space="preserve"> </w:t>
      </w:r>
      <w:r w:rsidR="00951E4C" w:rsidRPr="006A3BBA">
        <w:rPr>
          <w:szCs w:val="24"/>
          <w:lang w:eastAsia="en-US"/>
        </w:rPr>
        <w:t xml:space="preserve">or </w:t>
      </w:r>
      <w:r w:rsidR="00861C86" w:rsidRPr="006A3BBA">
        <w:rPr>
          <w:szCs w:val="24"/>
          <w:lang w:eastAsia="en-US"/>
        </w:rPr>
        <w:t xml:space="preserve">mail </w:t>
      </w:r>
      <w:r w:rsidR="00951E4C" w:rsidRPr="006A3BBA">
        <w:rPr>
          <w:szCs w:val="24"/>
          <w:lang w:eastAsia="en-US"/>
        </w:rPr>
        <w:t>to</w:t>
      </w:r>
      <w:r w:rsidR="008F1E27" w:rsidRPr="006A3BBA">
        <w:rPr>
          <w:szCs w:val="24"/>
          <w:lang w:eastAsia="en-US"/>
        </w:rPr>
        <w:t xml:space="preserve"> Lincoln Police Department, Attn: </w:t>
      </w:r>
      <w:sdt>
        <w:sdtPr>
          <w:rPr>
            <w:szCs w:val="24"/>
            <w:lang w:eastAsia="en-US"/>
          </w:rPr>
          <w:alias w:val="Officer Name"/>
          <w:tag w:val=""/>
          <w:id w:val="466093702"/>
          <w:lock w:val="sdtLocked"/>
          <w:placeholder>
            <w:docPart w:val="E27E4E7831454F7584A5039C1C33B109"/>
          </w:placeholder>
          <w:showingPlcHdr/>
          <w:dataBinding w:prefixMappings="xmlns:ns0='http://schemas.microsoft.com/office/2006/coverPageProps' " w:xpath="/ns0:CoverPageProperties[1]/ns0:Abstract[1]" w:storeItemID="{55AF091B-3C7A-41E3-B477-F2FDAA23CFDA}"/>
          <w:text/>
        </w:sdtPr>
        <w:sdtContent>
          <w:r w:rsidR="000F5D25" w:rsidRPr="00DC4D8E">
            <w:rPr>
              <w:rStyle w:val="PlaceholderText"/>
            </w:rPr>
            <w:t>[</w:t>
          </w:r>
          <w:r w:rsidR="000F5D25" w:rsidRPr="008F1E27">
            <w:rPr>
              <w:rStyle w:val="PlaceholderText"/>
              <w:color w:val="FF0000"/>
            </w:rPr>
            <w:t>OFFICER NAME</w:t>
          </w:r>
          <w:r w:rsidR="000F5D25" w:rsidRPr="00DC4D8E">
            <w:rPr>
              <w:rStyle w:val="PlaceholderText"/>
            </w:rPr>
            <w:t>]</w:t>
          </w:r>
        </w:sdtContent>
      </w:sdt>
      <w:r w:rsidR="008F1E27" w:rsidRPr="006A3BBA">
        <w:rPr>
          <w:szCs w:val="24"/>
          <w:lang w:eastAsia="en-US"/>
        </w:rPr>
        <w:t xml:space="preserve">, </w:t>
      </w:r>
      <w:r w:rsidR="00951E4C" w:rsidRPr="006A3BBA">
        <w:rPr>
          <w:szCs w:val="24"/>
          <w:lang w:eastAsia="en-US"/>
        </w:rPr>
        <w:t>575 S</w:t>
      </w:r>
      <w:r w:rsidRPr="006A3BBA">
        <w:rPr>
          <w:szCs w:val="24"/>
          <w:lang w:eastAsia="en-US"/>
        </w:rPr>
        <w:t>outh</w:t>
      </w:r>
      <w:r w:rsidR="00951E4C" w:rsidRPr="006A3BBA">
        <w:rPr>
          <w:szCs w:val="24"/>
          <w:lang w:eastAsia="en-US"/>
        </w:rPr>
        <w:t xml:space="preserve"> 10th Street, Lincoln N</w:t>
      </w:r>
      <w:r w:rsidR="008F1E27" w:rsidRPr="006A3BBA">
        <w:rPr>
          <w:szCs w:val="24"/>
          <w:lang w:eastAsia="en-US"/>
        </w:rPr>
        <w:t>ebraska</w:t>
      </w:r>
      <w:r w:rsidR="00951E4C" w:rsidRPr="006A3BBA">
        <w:rPr>
          <w:szCs w:val="24"/>
          <w:lang w:eastAsia="en-US"/>
        </w:rPr>
        <w:t xml:space="preserve"> 68508.</w:t>
      </w:r>
    </w:p>
    <w:p w14:paraId="4071B9BE" w14:textId="77777777" w:rsidR="00560FE7" w:rsidRDefault="00560FE7" w:rsidP="0089199C">
      <w:pPr>
        <w:spacing w:line="276" w:lineRule="auto"/>
        <w:ind w:firstLine="720"/>
        <w:rPr>
          <w:szCs w:val="24"/>
          <w:lang w:eastAsia="en-US"/>
        </w:rPr>
      </w:pPr>
    </w:p>
    <w:p w14:paraId="0085D1F3" w14:textId="0762F073" w:rsidR="001C37F3" w:rsidRPr="006A3BBA" w:rsidRDefault="001C37F3" w:rsidP="001C37F3">
      <w:pPr>
        <w:spacing w:line="276" w:lineRule="auto"/>
        <w:ind w:firstLine="720"/>
        <w:rPr>
          <w:szCs w:val="24"/>
        </w:rPr>
      </w:pPr>
      <w:r w:rsidRPr="006A3BBA">
        <w:rPr>
          <w:szCs w:val="24"/>
        </w:rPr>
        <w:t xml:space="preserve">Affiant requests the court to require </w:t>
      </w:r>
      <w:sdt>
        <w:sdtPr>
          <w:rPr>
            <w:szCs w:val="24"/>
          </w:rPr>
          <w:alias w:val="Company Name"/>
          <w:tag w:val=""/>
          <w:id w:val="868887854"/>
          <w:lock w:val="sdtLocked"/>
          <w:placeholder>
            <w:docPart w:val="E02601B83F854A19A5809AC79D007A5B"/>
          </w:placeholder>
          <w:dataBinding w:prefixMappings="xmlns:ns0='http://purl.org/dc/elements/1.1/' xmlns:ns1='http://schemas.openxmlformats.org/package/2006/metadata/core-properties' " w:xpath="/ns1:coreProperties[1]/ns0:subject[1]" w:storeItemID="{6C3C8BC8-F283-45AE-878A-BAB7291924A1}"/>
          <w:text/>
        </w:sdtPr>
        <w:sdtContent>
          <w:r w:rsidR="00A30748">
            <w:rPr>
              <w:szCs w:val="24"/>
            </w:rPr>
            <w:t>Verizon</w:t>
          </w:r>
        </w:sdtContent>
      </w:sdt>
      <w:r w:rsidR="00560FE7" w:rsidRPr="006A3BBA">
        <w:rPr>
          <w:szCs w:val="24"/>
        </w:rPr>
        <w:t xml:space="preserve"> </w:t>
      </w:r>
      <w:r w:rsidRPr="006A3BBA">
        <w:rPr>
          <w:szCs w:val="24"/>
        </w:rPr>
        <w:t>to produce records, regardless of whether such information is located within or outside of the United States.</w:t>
      </w:r>
    </w:p>
    <w:p w14:paraId="0C7FB392" w14:textId="4DB83D7A" w:rsidR="004E7D85" w:rsidRDefault="004E7D85" w:rsidP="00DF2907">
      <w:pPr>
        <w:spacing w:line="276" w:lineRule="auto"/>
        <w:rPr>
          <w:szCs w:val="24"/>
          <w:lang w:eastAsia="en-US"/>
        </w:rPr>
      </w:pPr>
      <w:permStart w:id="543653116" w:edGrp="everyone"/>
    </w:p>
    <w:p w14:paraId="662D2354" w14:textId="77777777" w:rsidR="00120B28" w:rsidRPr="00DB29E9" w:rsidRDefault="00120B28" w:rsidP="00120B28">
      <w:pPr>
        <w:tabs>
          <w:tab w:val="left" w:pos="0"/>
        </w:tabs>
        <w:spacing w:line="276" w:lineRule="auto"/>
        <w:rPr>
          <w:szCs w:val="24"/>
        </w:rPr>
      </w:pPr>
      <w:r w:rsidRPr="00DB29E9">
        <w:rPr>
          <w:szCs w:val="24"/>
        </w:rPr>
        <w:t>(INSERT THE FOLLOWING NON-DISCLOSURE REQUEST IF RELEVANT TO YOUR CASE)</w:t>
      </w:r>
    </w:p>
    <w:p w14:paraId="6CB13690" w14:textId="77777777" w:rsidR="00120B28" w:rsidRPr="00DB29E9" w:rsidRDefault="00120B28" w:rsidP="00120B28">
      <w:pPr>
        <w:tabs>
          <w:tab w:val="left" w:pos="0"/>
        </w:tabs>
        <w:spacing w:line="276" w:lineRule="auto"/>
        <w:jc w:val="center"/>
        <w:rPr>
          <w:b/>
          <w:bCs/>
          <w:szCs w:val="24"/>
          <w:u w:val="single"/>
        </w:rPr>
      </w:pPr>
      <w:r w:rsidRPr="00DB29E9">
        <w:rPr>
          <w:b/>
          <w:bCs/>
          <w:szCs w:val="24"/>
          <w:u w:val="single"/>
        </w:rPr>
        <w:t xml:space="preserve">Request for </w:t>
      </w:r>
      <w:proofErr w:type="gramStart"/>
      <w:r w:rsidRPr="00DB29E9">
        <w:rPr>
          <w:b/>
          <w:bCs/>
          <w:szCs w:val="24"/>
          <w:u w:val="single"/>
        </w:rPr>
        <w:t>Non-Disclosure</w:t>
      </w:r>
      <w:proofErr w:type="gramEnd"/>
    </w:p>
    <w:p w14:paraId="6587257A" w14:textId="77777777" w:rsidR="00120B28" w:rsidRPr="00DB29E9" w:rsidRDefault="00120B28" w:rsidP="00120B28">
      <w:pPr>
        <w:tabs>
          <w:tab w:val="left" w:pos="0"/>
        </w:tabs>
        <w:spacing w:line="276" w:lineRule="auto"/>
        <w:rPr>
          <w:b/>
          <w:bCs/>
          <w:szCs w:val="24"/>
          <w:u w:val="single"/>
        </w:rPr>
      </w:pPr>
    </w:p>
    <w:p w14:paraId="0CB59A35" w14:textId="718A5CA8" w:rsidR="00120B28" w:rsidRPr="00120B28" w:rsidRDefault="00120B28" w:rsidP="00120B28">
      <w:pPr>
        <w:tabs>
          <w:tab w:val="left" w:pos="0"/>
        </w:tabs>
        <w:spacing w:line="276" w:lineRule="auto"/>
        <w:rPr>
          <w:szCs w:val="24"/>
        </w:rPr>
      </w:pPr>
      <w:r w:rsidRPr="00DB29E9">
        <w:rPr>
          <w:szCs w:val="24"/>
        </w:rPr>
        <w:lastRenderedPageBreak/>
        <w:tab/>
        <w:t xml:space="preserve">Affiant states this is an ongoing investigation, and that any disclosure of the requested search warrant would impede the investigation or otherwise cause an adverse result, as defined by Neb. Rev. Stat. § 86-2,108. Affiant requests the court order </w:t>
      </w:r>
      <w:sdt>
        <w:sdtPr>
          <w:rPr>
            <w:szCs w:val="24"/>
          </w:rPr>
          <w:alias w:val="Company Name"/>
          <w:tag w:val=""/>
          <w:id w:val="-171411110"/>
          <w:placeholder>
            <w:docPart w:val="B9FCE6BBA6334010AEADC6978F9AD7C5"/>
          </w:placeholder>
          <w:dataBinding w:prefixMappings="xmlns:ns0='http://purl.org/dc/elements/1.1/' xmlns:ns1='http://schemas.openxmlformats.org/package/2006/metadata/core-properties' " w:xpath="/ns1:coreProperties[1]/ns0:subject[1]" w:storeItemID="{6C3C8BC8-F283-45AE-878A-BAB7291924A1}"/>
          <w:text/>
        </w:sdtPr>
        <w:sdtContent>
          <w:r w:rsidR="00A30748">
            <w:rPr>
              <w:szCs w:val="24"/>
            </w:rPr>
            <w:t>Verizon</w:t>
          </w:r>
        </w:sdtContent>
      </w:sdt>
      <w:r w:rsidRPr="00DB29E9">
        <w:rPr>
          <w:szCs w:val="24"/>
        </w:rPr>
        <w:t xml:space="preserve"> to NOT disclose the existence of the search warrant for a period of 90 days.</w:t>
      </w:r>
      <w:r w:rsidRPr="00120B28">
        <w:rPr>
          <w:szCs w:val="24"/>
        </w:rPr>
        <w:t xml:space="preserve"> </w:t>
      </w:r>
    </w:p>
    <w:p w14:paraId="403DB5D4" w14:textId="77777777" w:rsidR="00120B28" w:rsidRPr="006A3BBA" w:rsidRDefault="00120B28" w:rsidP="00954394">
      <w:pPr>
        <w:tabs>
          <w:tab w:val="left" w:pos="0"/>
        </w:tabs>
        <w:spacing w:line="276" w:lineRule="auto"/>
        <w:rPr>
          <w:szCs w:val="24"/>
        </w:rPr>
      </w:pPr>
    </w:p>
    <w:permEnd w:id="543653116"/>
    <w:p w14:paraId="3F185159" w14:textId="4B1642B5" w:rsidR="00951E4C" w:rsidRPr="006A3BBA" w:rsidRDefault="00951E4C" w:rsidP="008F0B77">
      <w:pPr>
        <w:suppressAutoHyphens w:val="0"/>
        <w:spacing w:line="276" w:lineRule="auto"/>
        <w:ind w:firstLine="720"/>
        <w:rPr>
          <w:lang w:eastAsia="en-US"/>
        </w:rPr>
      </w:pPr>
      <w:r w:rsidRPr="006A3BBA">
        <w:rPr>
          <w:lang w:eastAsia="en-US"/>
        </w:rPr>
        <w:t xml:space="preserve">In the event records are not received from </w:t>
      </w:r>
      <w:sdt>
        <w:sdtPr>
          <w:rPr>
            <w:szCs w:val="24"/>
          </w:rPr>
          <w:alias w:val="Company Name"/>
          <w:tag w:val=""/>
          <w:id w:val="1841885804"/>
          <w:lock w:val="sdtLocked"/>
          <w:placeholder>
            <w:docPart w:val="FC4ADF0BCFB64329822E436604DF69D9"/>
          </w:placeholder>
          <w:dataBinding w:prefixMappings="xmlns:ns0='http://purl.org/dc/elements/1.1/' xmlns:ns1='http://schemas.openxmlformats.org/package/2006/metadata/core-properties' " w:xpath="/ns1:coreProperties[1]/ns0:subject[1]" w:storeItemID="{6C3C8BC8-F283-45AE-878A-BAB7291924A1}"/>
          <w:text/>
        </w:sdtPr>
        <w:sdtContent>
          <w:r w:rsidR="00A30748">
            <w:rPr>
              <w:szCs w:val="24"/>
            </w:rPr>
            <w:t>Verizon</w:t>
          </w:r>
        </w:sdtContent>
      </w:sdt>
      <w:r w:rsidR="00A04EF3" w:rsidRPr="006A3BBA">
        <w:rPr>
          <w:lang w:eastAsia="en-US"/>
        </w:rPr>
        <w:t xml:space="preserve"> </w:t>
      </w:r>
      <w:r w:rsidRPr="006A3BBA">
        <w:rPr>
          <w:lang w:eastAsia="en-US"/>
        </w:rPr>
        <w:t>within ten (10) days, Affiant requests authorization to return the search warrant within ten (10) days of receipt of the records.</w:t>
      </w:r>
      <w:bookmarkEnd w:id="8"/>
    </w:p>
    <w:p w14:paraId="49075A30" w14:textId="104FFDC4" w:rsidR="008F0B77" w:rsidRPr="006A3BBA" w:rsidRDefault="009A7E73" w:rsidP="008F0B77">
      <w:pPr>
        <w:suppressAutoHyphens w:val="0"/>
        <w:spacing w:line="276" w:lineRule="auto"/>
        <w:rPr>
          <w:lang w:eastAsia="en-US"/>
        </w:rPr>
      </w:pPr>
      <w:permStart w:id="2051609964" w:edGrp="everyone"/>
      <w:r>
        <w:rPr>
          <w:lang w:eastAsia="en-US"/>
        </w:rPr>
        <w:t xml:space="preserve">  </w:t>
      </w:r>
      <w:r w:rsidR="00AB6FEA">
        <w:t xml:space="preserve">  </w:t>
      </w:r>
      <w:permEnd w:id="2051609964"/>
    </w:p>
    <w:p w14:paraId="22F58FD6" w14:textId="5C95719D" w:rsidR="00B9173F" w:rsidRPr="006A3BBA" w:rsidRDefault="00B9173F" w:rsidP="008F0B77">
      <w:pPr>
        <w:suppressAutoHyphens w:val="0"/>
        <w:spacing w:after="160" w:line="259" w:lineRule="auto"/>
        <w:ind w:firstLine="720"/>
        <w:rPr>
          <w:szCs w:val="24"/>
        </w:rPr>
      </w:pPr>
      <w:bookmarkStart w:id="9" w:name="_Hlk523560290"/>
      <w:r w:rsidRPr="006A3BBA">
        <w:rPr>
          <w:szCs w:val="24"/>
        </w:rPr>
        <w:t xml:space="preserve">Further </w:t>
      </w:r>
      <w:r w:rsidR="0043713B" w:rsidRPr="006A3BBA">
        <w:rPr>
          <w:szCs w:val="24"/>
        </w:rPr>
        <w:t xml:space="preserve">Affiant </w:t>
      </w:r>
      <w:r w:rsidRPr="006A3BBA">
        <w:rPr>
          <w:szCs w:val="24"/>
        </w:rPr>
        <w:t>sa</w:t>
      </w:r>
      <w:r w:rsidR="0043713B" w:rsidRPr="006A3BBA">
        <w:rPr>
          <w:szCs w:val="24"/>
        </w:rPr>
        <w:t>ye</w:t>
      </w:r>
      <w:r w:rsidRPr="006A3BBA">
        <w:rPr>
          <w:szCs w:val="24"/>
        </w:rPr>
        <w:t>th not</w:t>
      </w:r>
      <w:r w:rsidR="008F0B77" w:rsidRPr="006A3BBA">
        <w:rPr>
          <w:szCs w:val="24"/>
        </w:rPr>
        <w:t>.</w:t>
      </w:r>
      <w:r w:rsidR="00FF7A0E" w:rsidRPr="006A3BBA">
        <w:rPr>
          <w:szCs w:val="24"/>
        </w:rPr>
        <w:t xml:space="preserve"> </w:t>
      </w:r>
    </w:p>
    <w:p w14:paraId="419BC9AD" w14:textId="77777777" w:rsidR="00B9173F" w:rsidRPr="006A3BBA" w:rsidRDefault="00B9173F" w:rsidP="00954394">
      <w:pPr>
        <w:pStyle w:val="BodyTextIndent"/>
        <w:spacing w:line="276" w:lineRule="auto"/>
        <w:ind w:left="0"/>
        <w:rPr>
          <w:rFonts w:ascii="Times New Roman" w:hAnsi="Times New Roman"/>
          <w:szCs w:val="24"/>
        </w:rPr>
      </w:pPr>
    </w:p>
    <w:p w14:paraId="37F7E95E" w14:textId="44960DD8" w:rsidR="00B9173F" w:rsidRPr="006A3BBA" w:rsidRDefault="00B9173F" w:rsidP="00954394">
      <w:pPr>
        <w:spacing w:line="276" w:lineRule="auto"/>
        <w:rPr>
          <w:szCs w:val="24"/>
        </w:rPr>
      </w:pPr>
      <w:r w:rsidRPr="006A3BBA">
        <w:rPr>
          <w:szCs w:val="24"/>
        </w:rPr>
        <w:tab/>
      </w:r>
      <w:r w:rsidRPr="006A3BBA">
        <w:rPr>
          <w:szCs w:val="24"/>
        </w:rPr>
        <w:tab/>
      </w:r>
      <w:r w:rsidRPr="006A3BBA">
        <w:rPr>
          <w:szCs w:val="24"/>
        </w:rPr>
        <w:tab/>
      </w:r>
      <w:r w:rsidRPr="006A3BBA">
        <w:rPr>
          <w:szCs w:val="24"/>
        </w:rPr>
        <w:tab/>
        <w:t xml:space="preserve">Dated this ___ day of </w:t>
      </w:r>
      <w:r w:rsidR="0043713B" w:rsidRPr="006A3BBA">
        <w:rPr>
          <w:szCs w:val="24"/>
        </w:rPr>
        <w:fldChar w:fldCharType="begin"/>
      </w:r>
      <w:r w:rsidR="0043713B" w:rsidRPr="006A3BBA">
        <w:rPr>
          <w:szCs w:val="24"/>
        </w:rPr>
        <w:instrText xml:space="preserve"> DATE  \@ "MMMM, YYYY"  \* MERGEFORMAT </w:instrText>
      </w:r>
      <w:r w:rsidR="0043713B" w:rsidRPr="006A3BBA">
        <w:rPr>
          <w:szCs w:val="24"/>
        </w:rPr>
        <w:fldChar w:fldCharType="separate"/>
      </w:r>
      <w:r w:rsidR="00986948">
        <w:rPr>
          <w:noProof/>
          <w:szCs w:val="24"/>
        </w:rPr>
        <w:t>July, 2025</w:t>
      </w:r>
      <w:r w:rsidR="0043713B" w:rsidRPr="006A3BBA">
        <w:rPr>
          <w:szCs w:val="24"/>
        </w:rPr>
        <w:fldChar w:fldCharType="end"/>
      </w:r>
      <w:r w:rsidR="00A124D9" w:rsidRPr="006A3BBA">
        <w:rPr>
          <w:szCs w:val="24"/>
        </w:rPr>
        <w:t>.</w:t>
      </w:r>
    </w:p>
    <w:p w14:paraId="11B56F62" w14:textId="77777777" w:rsidR="008F0B77" w:rsidRPr="006A3BBA" w:rsidRDefault="008F0B77" w:rsidP="00954394">
      <w:pPr>
        <w:spacing w:line="276" w:lineRule="auto"/>
        <w:rPr>
          <w:szCs w:val="24"/>
        </w:rPr>
      </w:pPr>
    </w:p>
    <w:p w14:paraId="3CC093F0" w14:textId="77777777" w:rsidR="00B9173F" w:rsidRPr="006A3BBA" w:rsidRDefault="00B9173F" w:rsidP="00954394">
      <w:pPr>
        <w:spacing w:line="276" w:lineRule="auto"/>
        <w:rPr>
          <w:szCs w:val="24"/>
        </w:rPr>
      </w:pPr>
      <w:r w:rsidRPr="006A3BBA">
        <w:rPr>
          <w:szCs w:val="24"/>
        </w:rPr>
        <w:tab/>
      </w:r>
      <w:r w:rsidRPr="006A3BBA">
        <w:rPr>
          <w:szCs w:val="24"/>
        </w:rPr>
        <w:tab/>
      </w:r>
      <w:r w:rsidRPr="006A3BBA">
        <w:rPr>
          <w:szCs w:val="24"/>
        </w:rPr>
        <w:tab/>
      </w:r>
      <w:r w:rsidRPr="006A3BBA">
        <w:rPr>
          <w:szCs w:val="24"/>
        </w:rPr>
        <w:tab/>
      </w:r>
      <w:r w:rsidRPr="006A3BBA">
        <w:rPr>
          <w:szCs w:val="24"/>
        </w:rPr>
        <w:tab/>
        <w:t>____________________________________</w:t>
      </w:r>
    </w:p>
    <w:p w14:paraId="42F84165" w14:textId="1E28CC47" w:rsidR="00B9173F" w:rsidRPr="006A3BBA" w:rsidRDefault="00B9173F" w:rsidP="00954394">
      <w:pPr>
        <w:spacing w:line="276" w:lineRule="auto"/>
        <w:rPr>
          <w:szCs w:val="24"/>
        </w:rPr>
      </w:pPr>
      <w:r w:rsidRPr="006A3BBA">
        <w:rPr>
          <w:szCs w:val="24"/>
        </w:rPr>
        <w:tab/>
      </w:r>
      <w:r w:rsidRPr="006A3BBA">
        <w:rPr>
          <w:szCs w:val="24"/>
        </w:rPr>
        <w:tab/>
      </w:r>
      <w:r w:rsidRPr="006A3BBA">
        <w:rPr>
          <w:szCs w:val="24"/>
        </w:rPr>
        <w:tab/>
      </w:r>
      <w:r w:rsidRPr="006A3BBA">
        <w:rPr>
          <w:szCs w:val="24"/>
        </w:rPr>
        <w:tab/>
      </w:r>
      <w:r w:rsidRPr="006A3BBA">
        <w:rPr>
          <w:szCs w:val="24"/>
        </w:rPr>
        <w:tab/>
      </w:r>
      <w:r w:rsidR="00721121">
        <w:rPr>
          <w:szCs w:val="24"/>
        </w:rPr>
        <w:t xml:space="preserve">    </w:t>
      </w:r>
      <w:sdt>
        <w:sdtPr>
          <w:rPr>
            <w:szCs w:val="24"/>
          </w:rPr>
          <w:alias w:val="Officer Name"/>
          <w:tag w:val=""/>
          <w:id w:val="832415148"/>
          <w:lock w:val="sdtLocked"/>
          <w:placeholder>
            <w:docPart w:val="5CAE84F1A34544579CB73F4517163F9C"/>
          </w:placeholder>
          <w:showingPlcHdr/>
          <w:dataBinding w:prefixMappings="xmlns:ns0='http://schemas.microsoft.com/office/2006/coverPageProps' " w:xpath="/ns0:CoverPageProperties[1]/ns0:Abstract[1]" w:storeItemID="{55AF091B-3C7A-41E3-B477-F2FDAA23CFDA}"/>
          <w:text/>
        </w:sdtPr>
        <w:sdtContent>
          <w:r w:rsidR="000F5D25" w:rsidRPr="00DC4D8E">
            <w:rPr>
              <w:rStyle w:val="PlaceholderText"/>
            </w:rPr>
            <w:t>[</w:t>
          </w:r>
          <w:r w:rsidR="000F5D25" w:rsidRPr="00CE7E10">
            <w:rPr>
              <w:rStyle w:val="PlaceholderText"/>
              <w:color w:val="FF0000"/>
            </w:rPr>
            <w:t>INSERT OFFICER NAME</w:t>
          </w:r>
          <w:r w:rsidR="000F5D25" w:rsidRPr="00DC4D8E">
            <w:rPr>
              <w:rStyle w:val="PlaceholderText"/>
            </w:rPr>
            <w:t>]</w:t>
          </w:r>
        </w:sdtContent>
      </w:sdt>
      <w:r w:rsidR="00CE7E10" w:rsidRPr="006A3BBA">
        <w:rPr>
          <w:szCs w:val="24"/>
        </w:rPr>
        <w:t xml:space="preserve">, </w:t>
      </w:r>
      <w:r w:rsidRPr="006A3BBA">
        <w:rPr>
          <w:szCs w:val="24"/>
        </w:rPr>
        <w:t>A</w:t>
      </w:r>
      <w:r w:rsidR="008F1E27" w:rsidRPr="006A3BBA">
        <w:rPr>
          <w:szCs w:val="24"/>
        </w:rPr>
        <w:t>ffiant</w:t>
      </w:r>
      <w:r w:rsidRPr="006A3BBA">
        <w:rPr>
          <w:szCs w:val="24"/>
        </w:rPr>
        <w:t xml:space="preserve"> </w:t>
      </w:r>
    </w:p>
    <w:p w14:paraId="48F1860D" w14:textId="77777777" w:rsidR="00B9173F" w:rsidRPr="006A3BBA" w:rsidRDefault="00B9173F" w:rsidP="00954394">
      <w:pPr>
        <w:spacing w:line="276" w:lineRule="auto"/>
        <w:rPr>
          <w:szCs w:val="24"/>
        </w:rPr>
      </w:pPr>
    </w:p>
    <w:p w14:paraId="74B069B3" w14:textId="56D78A90" w:rsidR="00B9173F" w:rsidRPr="006A3BBA" w:rsidRDefault="00B9173F" w:rsidP="0089199C">
      <w:pPr>
        <w:spacing w:line="276" w:lineRule="auto"/>
        <w:ind w:firstLine="720"/>
        <w:rPr>
          <w:szCs w:val="24"/>
        </w:rPr>
      </w:pPr>
      <w:r w:rsidRPr="006A3BBA">
        <w:rPr>
          <w:szCs w:val="24"/>
        </w:rPr>
        <w:t xml:space="preserve">SUBSCRIBED to in my presence and sworn to before me </w:t>
      </w:r>
      <w:proofErr w:type="gramStart"/>
      <w:r w:rsidRPr="006A3BBA">
        <w:rPr>
          <w:szCs w:val="24"/>
        </w:rPr>
        <w:t xml:space="preserve">this </w:t>
      </w:r>
      <w:r w:rsidRPr="006A3BBA">
        <w:rPr>
          <w:szCs w:val="24"/>
        </w:rPr>
        <w:softHyphen/>
      </w:r>
      <w:r w:rsidRPr="006A3BBA">
        <w:rPr>
          <w:szCs w:val="24"/>
        </w:rPr>
        <w:softHyphen/>
      </w:r>
      <w:r w:rsidRPr="006A3BBA">
        <w:rPr>
          <w:szCs w:val="24"/>
        </w:rPr>
        <w:softHyphen/>
        <w:t>_</w:t>
      </w:r>
      <w:proofErr w:type="gramEnd"/>
      <w:r w:rsidRPr="006A3BBA">
        <w:rPr>
          <w:szCs w:val="24"/>
        </w:rPr>
        <w:t>__ day of</w:t>
      </w:r>
      <w:r w:rsidR="00281078" w:rsidRPr="006A3BBA">
        <w:rPr>
          <w:szCs w:val="24"/>
        </w:rPr>
        <w:t xml:space="preserve"> </w:t>
      </w:r>
      <w:r w:rsidR="0089199C" w:rsidRPr="006A3BBA">
        <w:rPr>
          <w:szCs w:val="24"/>
        </w:rPr>
        <w:fldChar w:fldCharType="begin"/>
      </w:r>
      <w:r w:rsidR="0089199C" w:rsidRPr="006A3BBA">
        <w:rPr>
          <w:szCs w:val="24"/>
        </w:rPr>
        <w:instrText xml:space="preserve"> DATE  \@ "MMMM, YYYY"  \* MERGEFORMAT </w:instrText>
      </w:r>
      <w:r w:rsidR="0089199C" w:rsidRPr="006A3BBA">
        <w:rPr>
          <w:szCs w:val="24"/>
        </w:rPr>
        <w:fldChar w:fldCharType="separate"/>
      </w:r>
      <w:r w:rsidR="00986948">
        <w:rPr>
          <w:noProof/>
          <w:szCs w:val="24"/>
        </w:rPr>
        <w:t>July, 2025</w:t>
      </w:r>
      <w:r w:rsidR="0089199C" w:rsidRPr="006A3BBA">
        <w:rPr>
          <w:szCs w:val="24"/>
        </w:rPr>
        <w:fldChar w:fldCharType="end"/>
      </w:r>
      <w:r w:rsidR="00281078" w:rsidRPr="006A3BBA">
        <w:rPr>
          <w:szCs w:val="24"/>
        </w:rPr>
        <w:t>.</w:t>
      </w:r>
      <w:r w:rsidR="00FD4C79" w:rsidRPr="006A3BBA">
        <w:rPr>
          <w:szCs w:val="24"/>
        </w:rPr>
        <w:t xml:space="preserve"> </w:t>
      </w:r>
    </w:p>
    <w:p w14:paraId="2ED3F516" w14:textId="77777777" w:rsidR="00B9173F" w:rsidRPr="006A3BBA" w:rsidRDefault="00B9173F" w:rsidP="00954394">
      <w:pPr>
        <w:spacing w:line="276" w:lineRule="auto"/>
        <w:rPr>
          <w:szCs w:val="24"/>
        </w:rPr>
      </w:pPr>
      <w:permStart w:id="672044" w:edGrp="everyone"/>
      <w:permEnd w:id="672044"/>
    </w:p>
    <w:p w14:paraId="146E069D" w14:textId="77777777" w:rsidR="00B9173F" w:rsidRPr="006A3BBA" w:rsidRDefault="00B9173F" w:rsidP="00954394">
      <w:pPr>
        <w:spacing w:line="276" w:lineRule="auto"/>
        <w:rPr>
          <w:szCs w:val="24"/>
        </w:rPr>
      </w:pPr>
      <w:r w:rsidRPr="006A3BBA">
        <w:rPr>
          <w:szCs w:val="24"/>
        </w:rPr>
        <w:tab/>
      </w:r>
      <w:r w:rsidRPr="006A3BBA">
        <w:rPr>
          <w:szCs w:val="24"/>
        </w:rPr>
        <w:tab/>
      </w:r>
      <w:r w:rsidRPr="006A3BBA">
        <w:rPr>
          <w:szCs w:val="24"/>
        </w:rPr>
        <w:tab/>
      </w:r>
      <w:r w:rsidRPr="006A3BBA">
        <w:rPr>
          <w:szCs w:val="24"/>
        </w:rPr>
        <w:tab/>
      </w:r>
      <w:r w:rsidRPr="006A3BBA">
        <w:rPr>
          <w:szCs w:val="24"/>
        </w:rPr>
        <w:tab/>
        <w:t>____________________________________</w:t>
      </w:r>
    </w:p>
    <w:p w14:paraId="5C0082A9" w14:textId="41311C61" w:rsidR="00B9173F" w:rsidRPr="006A3BBA" w:rsidRDefault="00B9173F" w:rsidP="00954394">
      <w:pPr>
        <w:spacing w:line="276" w:lineRule="auto"/>
        <w:rPr>
          <w:szCs w:val="24"/>
        </w:rPr>
      </w:pPr>
      <w:r w:rsidRPr="006A3BBA">
        <w:rPr>
          <w:szCs w:val="24"/>
        </w:rPr>
        <w:tab/>
      </w:r>
      <w:r w:rsidRPr="006A3BBA">
        <w:rPr>
          <w:szCs w:val="24"/>
        </w:rPr>
        <w:tab/>
      </w:r>
      <w:r w:rsidRPr="006A3BBA">
        <w:rPr>
          <w:szCs w:val="24"/>
        </w:rPr>
        <w:tab/>
      </w:r>
      <w:r w:rsidRPr="006A3BBA">
        <w:rPr>
          <w:szCs w:val="24"/>
        </w:rPr>
        <w:tab/>
      </w:r>
      <w:r w:rsidRPr="006A3BBA">
        <w:rPr>
          <w:szCs w:val="24"/>
        </w:rPr>
        <w:tab/>
        <w:t xml:space="preserve">             Judge of the </w:t>
      </w:r>
      <w:permStart w:id="104154906" w:edGrp="everyone"/>
      <w:sdt>
        <w:sdtPr>
          <w:rPr>
            <w:szCs w:val="24"/>
          </w:rPr>
          <w:alias w:val="Company Phone"/>
          <w:tag w:val=""/>
          <w:id w:val="610797179"/>
          <w:placeholder>
            <w:docPart w:val="A65BDA40E68D48E38CCAC79729B7AA11"/>
          </w:placeholder>
          <w:dataBinding w:prefixMappings="xmlns:ns0='http://schemas.microsoft.com/office/2006/coverPageProps' " w:xpath="/ns0:CoverPageProperties[1]/ns0:CompanyPhone[1]" w:storeItemID="{55AF091B-3C7A-41E3-B477-F2FDAA23CFDA}"/>
          <w:text/>
        </w:sdtPr>
        <w:sdtContent>
          <w:r w:rsidR="00721121">
            <w:rPr>
              <w:szCs w:val="24"/>
            </w:rPr>
            <w:t>County</w:t>
          </w:r>
        </w:sdtContent>
      </w:sdt>
      <w:permEnd w:id="104154906"/>
      <w:r w:rsidRPr="006A3BBA">
        <w:rPr>
          <w:szCs w:val="24"/>
        </w:rPr>
        <w:t xml:space="preserve"> Court </w:t>
      </w:r>
    </w:p>
    <w:p w14:paraId="428C7C42" w14:textId="77777777" w:rsidR="001014D9" w:rsidRPr="006A3BBA" w:rsidRDefault="001014D9" w:rsidP="00954394">
      <w:pPr>
        <w:spacing w:line="276" w:lineRule="auto"/>
        <w:rPr>
          <w:szCs w:val="24"/>
        </w:rPr>
      </w:pPr>
      <w:permStart w:id="187268988" w:edGrp="everyone"/>
    </w:p>
    <w:permEnd w:id="187268988"/>
    <w:p w14:paraId="3E0AAE92" w14:textId="49F7CD51" w:rsidR="00B9173F" w:rsidRPr="006A3BBA" w:rsidRDefault="00B9173F" w:rsidP="00954394">
      <w:pPr>
        <w:spacing w:line="276" w:lineRule="auto"/>
        <w:rPr>
          <w:szCs w:val="24"/>
        </w:rPr>
      </w:pPr>
      <w:r w:rsidRPr="006A3BBA">
        <w:rPr>
          <w:szCs w:val="24"/>
        </w:rPr>
        <w:t xml:space="preserve">                                                            ____________________________________</w:t>
      </w:r>
    </w:p>
    <w:p w14:paraId="2AC78ECF" w14:textId="77777777" w:rsidR="00281078" w:rsidRPr="006A3BBA" w:rsidRDefault="00B9173F" w:rsidP="00281078">
      <w:pPr>
        <w:spacing w:line="276" w:lineRule="auto"/>
        <w:rPr>
          <w:szCs w:val="24"/>
        </w:rPr>
        <w:sectPr w:rsidR="00281078" w:rsidRPr="006A3BBA" w:rsidSect="00BC277D">
          <w:headerReference w:type="default" r:id="rId12"/>
          <w:footerReference w:type="default" r:id="rId13"/>
          <w:footnotePr>
            <w:pos w:val="beneathText"/>
            <w:numRestart w:val="eachPage"/>
          </w:footnotePr>
          <w:endnotePr>
            <w:numFmt w:val="decimal"/>
          </w:endnotePr>
          <w:pgSz w:w="12240" w:h="15840"/>
          <w:pgMar w:top="2160" w:right="2160" w:bottom="2160" w:left="2160" w:header="720" w:footer="706" w:gutter="0"/>
          <w:cols w:space="720"/>
          <w:docGrid w:linePitch="360"/>
        </w:sectPr>
      </w:pPr>
      <w:r w:rsidRPr="006A3BBA">
        <w:rPr>
          <w:szCs w:val="24"/>
        </w:rPr>
        <w:t xml:space="preserve">                                                                             Printed Name of Judg</w:t>
      </w:r>
      <w:bookmarkEnd w:id="9"/>
      <w:r w:rsidR="00281078" w:rsidRPr="006A3BBA">
        <w:rPr>
          <w:szCs w:val="24"/>
        </w:rPr>
        <w:t>e</w:t>
      </w:r>
    </w:p>
    <w:p w14:paraId="09F9AB3A" w14:textId="4F84BA4B" w:rsidR="000B2FE1" w:rsidRPr="006A3BBA" w:rsidRDefault="000B2FE1" w:rsidP="00595CB2">
      <w:pPr>
        <w:pStyle w:val="Title"/>
      </w:pPr>
      <w:r w:rsidRPr="006A3BBA">
        <w:lastRenderedPageBreak/>
        <w:t>IN THE</w:t>
      </w:r>
      <w:r w:rsidR="00CD21A4" w:rsidRPr="006A3BBA">
        <w:t xml:space="preserve"> </w:t>
      </w:r>
      <w:sdt>
        <w:sdtPr>
          <w:alias w:val="Status"/>
          <w:tag w:val=""/>
          <w:id w:val="751007027"/>
          <w:placeholder>
            <w:docPart w:val="CD1C56DD811C4683B9C49741038574DA"/>
          </w:placeholder>
          <w:dataBinding w:prefixMappings="xmlns:ns0='http://purl.org/dc/elements/1.1/' xmlns:ns1='http://schemas.openxmlformats.org/package/2006/metadata/core-properties' " w:xpath="/ns1:coreProperties[1]/ns1:contentStatus[1]" w:storeItemID="{6C3C8BC8-F283-45AE-878A-BAB7291924A1}"/>
          <w:text/>
        </w:sdtPr>
        <w:sdtContent>
          <w:r w:rsidR="00721121">
            <w:t>COUNTY</w:t>
          </w:r>
        </w:sdtContent>
      </w:sdt>
      <w:r w:rsidR="0074531E" w:rsidRPr="006A3BBA">
        <w:t xml:space="preserve"> COURT </w:t>
      </w:r>
      <w:r w:rsidRPr="006A3BBA">
        <w:t>OF LANCASTER COUNTY, NEBRASKA</w:t>
      </w:r>
    </w:p>
    <w:p w14:paraId="4A2A7FB9" w14:textId="77777777" w:rsidR="000B2FE1" w:rsidRPr="006A3BBA" w:rsidRDefault="000B2FE1" w:rsidP="00A842E3">
      <w:pPr>
        <w:widowControl w:val="0"/>
        <w:spacing w:line="276" w:lineRule="auto"/>
        <w:rPr>
          <w:b/>
        </w:rPr>
      </w:pPr>
    </w:p>
    <w:tbl>
      <w:tblPr>
        <w:tblW w:w="9196" w:type="dxa"/>
        <w:tblLook w:val="04A0" w:firstRow="1" w:lastRow="0" w:firstColumn="1" w:lastColumn="0" w:noHBand="0" w:noVBand="1"/>
      </w:tblPr>
      <w:tblGrid>
        <w:gridCol w:w="8974"/>
        <w:gridCol w:w="222"/>
      </w:tblGrid>
      <w:tr w:rsidR="00A866BC" w:rsidRPr="006A3BBA" w14:paraId="7C496C87" w14:textId="77777777" w:rsidTr="00A866BC">
        <w:trPr>
          <w:trHeight w:val="1075"/>
        </w:trPr>
        <w:tc>
          <w:tcPr>
            <w:tcW w:w="8974" w:type="dxa"/>
          </w:tcPr>
          <w:tbl>
            <w:tblPr>
              <w:tblW w:w="8758" w:type="dxa"/>
              <w:tblLook w:val="04A0" w:firstRow="1" w:lastRow="0" w:firstColumn="1" w:lastColumn="0" w:noHBand="0" w:noVBand="1"/>
            </w:tblPr>
            <w:tblGrid>
              <w:gridCol w:w="3909"/>
              <w:gridCol w:w="638"/>
              <w:gridCol w:w="4211"/>
            </w:tblGrid>
            <w:tr w:rsidR="00A866BC" w:rsidRPr="009F202C" w14:paraId="029974D5" w14:textId="77777777" w:rsidTr="00E4544F">
              <w:trPr>
                <w:trHeight w:val="1075"/>
              </w:trPr>
              <w:tc>
                <w:tcPr>
                  <w:tcW w:w="3909" w:type="dxa"/>
                </w:tcPr>
                <w:p w14:paraId="52E81F9A" w14:textId="143CE526" w:rsidR="00A866BC" w:rsidRPr="009F202C" w:rsidRDefault="00A866BC" w:rsidP="00A866BC">
                  <w:pPr>
                    <w:spacing w:line="288" w:lineRule="auto"/>
                    <w:rPr>
                      <w:rFonts w:eastAsia="Century"/>
                      <w:b/>
                      <w:bCs/>
                      <w:lang w:val="en-CA"/>
                    </w:rPr>
                  </w:pPr>
                  <w:r w:rsidRPr="009F202C">
                    <w:rPr>
                      <w:b/>
                      <w:bCs/>
                      <w:lang w:val="en-CA"/>
                    </w:rPr>
                    <w:fldChar w:fldCharType="begin"/>
                  </w:r>
                  <w:r w:rsidRPr="009F202C">
                    <w:rPr>
                      <w:b/>
                      <w:bCs/>
                      <w:lang w:val="en-CA"/>
                    </w:rPr>
                    <w:instrText xml:space="preserve"> SEQ CHAPTER \h \r 1</w:instrText>
                  </w:r>
                  <w:r w:rsidRPr="009F202C">
                    <w:rPr>
                      <w:b/>
                      <w:bCs/>
                      <w:lang w:val="en-CA"/>
                    </w:rPr>
                    <w:fldChar w:fldCharType="end"/>
                  </w:r>
                  <w:r w:rsidRPr="009F202C">
                    <w:rPr>
                      <w:rFonts w:eastAsia="Century"/>
                      <w:b/>
                      <w:bCs/>
                      <w:lang w:val="en-CA"/>
                    </w:rPr>
                    <w:t xml:space="preserve">STATE OF NEBRASKA </w:t>
                  </w:r>
                </w:p>
                <w:p w14:paraId="2E113A00" w14:textId="77777777" w:rsidR="00A866BC" w:rsidRPr="009F202C" w:rsidRDefault="00A866BC" w:rsidP="00A866BC">
                  <w:pPr>
                    <w:spacing w:line="288" w:lineRule="auto"/>
                    <w:rPr>
                      <w:rFonts w:eastAsia="Century"/>
                      <w:b/>
                      <w:bCs/>
                      <w:lang w:val="en-CA"/>
                    </w:rPr>
                  </w:pPr>
                </w:p>
                <w:p w14:paraId="65EAF0C8" w14:textId="77777777" w:rsidR="00A866BC" w:rsidRPr="009F202C" w:rsidRDefault="00A866BC" w:rsidP="00A866BC">
                  <w:pPr>
                    <w:spacing w:line="288" w:lineRule="auto"/>
                    <w:rPr>
                      <w:rFonts w:eastAsia="Century"/>
                      <w:b/>
                      <w:bCs/>
                    </w:rPr>
                  </w:pPr>
                  <w:r w:rsidRPr="009F202C">
                    <w:rPr>
                      <w:rFonts w:eastAsia="Century"/>
                      <w:b/>
                      <w:bCs/>
                      <w:lang w:val="en-CA"/>
                    </w:rPr>
                    <w:t>COUNTY OF LANCASTER</w:t>
                  </w:r>
                </w:p>
                <w:p w14:paraId="0124203F" w14:textId="77777777" w:rsidR="00A866BC" w:rsidRPr="009F202C" w:rsidRDefault="00A866BC" w:rsidP="00A866BC">
                  <w:pPr>
                    <w:spacing w:line="288" w:lineRule="auto"/>
                    <w:rPr>
                      <w:rFonts w:eastAsia="Century"/>
                    </w:rPr>
                  </w:pPr>
                </w:p>
              </w:tc>
              <w:tc>
                <w:tcPr>
                  <w:tcW w:w="638" w:type="dxa"/>
                </w:tcPr>
                <w:p w14:paraId="61F5C077" w14:textId="61A4C2CE" w:rsidR="00A866BC" w:rsidRPr="009F202C" w:rsidRDefault="00A866BC" w:rsidP="00A866BC">
                  <w:pPr>
                    <w:spacing w:line="288" w:lineRule="auto"/>
                    <w:rPr>
                      <w:rFonts w:eastAsia="Century"/>
                      <w:b/>
                      <w:bCs/>
                    </w:rPr>
                  </w:pPr>
                  <w:r w:rsidRPr="009F202C">
                    <w:rPr>
                      <w:b/>
                      <w:bCs/>
                      <w:lang w:val="en-CA"/>
                    </w:rPr>
                    <w:fldChar w:fldCharType="begin"/>
                  </w:r>
                  <w:r w:rsidRPr="009F202C">
                    <w:rPr>
                      <w:b/>
                      <w:bCs/>
                      <w:lang w:val="en-CA"/>
                    </w:rPr>
                    <w:instrText xml:space="preserve"> SEQ CHAPTER \h \r 1</w:instrText>
                  </w:r>
                  <w:r w:rsidRPr="009F202C">
                    <w:rPr>
                      <w:b/>
                      <w:bCs/>
                      <w:lang w:val="en-CA"/>
                    </w:rPr>
                    <w:fldChar w:fldCharType="end"/>
                  </w:r>
                  <w:r w:rsidRPr="009F202C">
                    <w:rPr>
                      <w:rFonts w:eastAsia="Century"/>
                      <w:b/>
                      <w:bCs/>
                    </w:rPr>
                    <w:t>)</w:t>
                  </w:r>
                </w:p>
                <w:p w14:paraId="2BE57C2F" w14:textId="77777777" w:rsidR="00A866BC" w:rsidRPr="009F202C" w:rsidRDefault="00A866BC" w:rsidP="00A866BC">
                  <w:pPr>
                    <w:spacing w:line="288" w:lineRule="auto"/>
                    <w:ind w:right="-180"/>
                    <w:rPr>
                      <w:rFonts w:eastAsia="Century"/>
                      <w:b/>
                      <w:bCs/>
                    </w:rPr>
                  </w:pPr>
                  <w:r w:rsidRPr="009F202C">
                    <w:rPr>
                      <w:rFonts w:eastAsia="Century"/>
                      <w:b/>
                      <w:bCs/>
                    </w:rPr>
                    <w:t xml:space="preserve">) ss. </w:t>
                  </w:r>
                </w:p>
                <w:p w14:paraId="1DD9EC0C" w14:textId="77777777" w:rsidR="00A866BC" w:rsidRPr="009F202C" w:rsidRDefault="00A866BC" w:rsidP="00A866BC">
                  <w:pPr>
                    <w:spacing w:line="288" w:lineRule="auto"/>
                    <w:ind w:left="-90"/>
                    <w:rPr>
                      <w:rFonts w:eastAsia="Century"/>
                      <w:b/>
                      <w:bCs/>
                    </w:rPr>
                  </w:pPr>
                  <w:r w:rsidRPr="009F202C">
                    <w:rPr>
                      <w:rFonts w:eastAsia="Century"/>
                      <w:b/>
                      <w:bCs/>
                    </w:rPr>
                    <w:t xml:space="preserve"> )</w:t>
                  </w:r>
                </w:p>
              </w:tc>
              <w:tc>
                <w:tcPr>
                  <w:tcW w:w="4211" w:type="dxa"/>
                </w:tcPr>
                <w:p w14:paraId="4C413B16" w14:textId="77777777" w:rsidR="00A866BC" w:rsidRPr="009F202C" w:rsidRDefault="00A866BC" w:rsidP="00A866BC">
                  <w:pPr>
                    <w:spacing w:line="288" w:lineRule="auto"/>
                    <w:jc w:val="center"/>
                    <w:rPr>
                      <w:rFonts w:eastAsia="Century"/>
                    </w:rPr>
                  </w:pPr>
                </w:p>
                <w:p w14:paraId="7D8493B4" w14:textId="3E2DFB65" w:rsidR="00A866BC" w:rsidRPr="009F202C" w:rsidRDefault="00A866BC" w:rsidP="00A866BC">
                  <w:pPr>
                    <w:spacing w:line="288" w:lineRule="auto"/>
                    <w:jc w:val="center"/>
                    <w:rPr>
                      <w:rFonts w:eastAsia="Century"/>
                      <w:b/>
                      <w:bCs/>
                    </w:rPr>
                  </w:pPr>
                  <w:r w:rsidRPr="009F202C">
                    <w:rPr>
                      <w:rFonts w:eastAsia="Century"/>
                      <w:b/>
                      <w:bCs/>
                    </w:rPr>
                    <w:t>SEARCH WARRANT</w:t>
                  </w:r>
                </w:p>
                <w:p w14:paraId="622362FD" w14:textId="77777777" w:rsidR="00A866BC" w:rsidRPr="009F202C" w:rsidRDefault="00A866BC" w:rsidP="00A866BC">
                  <w:pPr>
                    <w:spacing w:line="288" w:lineRule="auto"/>
                    <w:jc w:val="center"/>
                    <w:rPr>
                      <w:rFonts w:eastAsia="Century"/>
                    </w:rPr>
                  </w:pPr>
                </w:p>
              </w:tc>
            </w:tr>
          </w:tbl>
          <w:p w14:paraId="229AC47C" w14:textId="77777777" w:rsidR="00A866BC" w:rsidRPr="006A3BBA" w:rsidRDefault="00A866BC" w:rsidP="00A866BC">
            <w:pPr>
              <w:spacing w:line="288" w:lineRule="auto"/>
              <w:rPr>
                <w:rFonts w:eastAsia="Century"/>
              </w:rPr>
            </w:pPr>
          </w:p>
        </w:tc>
        <w:tc>
          <w:tcPr>
            <w:tcW w:w="222" w:type="dxa"/>
          </w:tcPr>
          <w:p w14:paraId="01F2517D" w14:textId="5423B897" w:rsidR="00A866BC" w:rsidRPr="006A3BBA" w:rsidRDefault="00A866BC" w:rsidP="00A866BC">
            <w:pPr>
              <w:spacing w:line="288" w:lineRule="auto"/>
              <w:ind w:left="-90"/>
              <w:rPr>
                <w:rFonts w:eastAsia="Century"/>
                <w:b/>
                <w:bCs/>
              </w:rPr>
            </w:pPr>
          </w:p>
        </w:tc>
      </w:tr>
    </w:tbl>
    <w:p w14:paraId="481B3963" w14:textId="508736D9" w:rsidR="000B2FE1" w:rsidRPr="006A3BBA" w:rsidRDefault="000B2FE1" w:rsidP="0089199C">
      <w:pPr>
        <w:widowControl w:val="0"/>
        <w:spacing w:line="276" w:lineRule="auto"/>
        <w:ind w:firstLine="720"/>
      </w:pPr>
      <w:r w:rsidRPr="006A3BBA">
        <w:t xml:space="preserve">TO: </w:t>
      </w:r>
      <w:sdt>
        <w:sdtPr>
          <w:alias w:val="Officer Name"/>
          <w:tag w:val=""/>
          <w:id w:val="-2026549248"/>
          <w:lock w:val="sdtLocked"/>
          <w:placeholder>
            <w:docPart w:val="6D6F8D46A1724F3193023FB5AB36AC31"/>
          </w:placeholder>
          <w:showingPlcHdr/>
          <w:dataBinding w:prefixMappings="xmlns:ns0='http://schemas.microsoft.com/office/2006/coverPageProps' " w:xpath="/ns0:CoverPageProperties[1]/ns0:Abstract[1]" w:storeItemID="{55AF091B-3C7A-41E3-B477-F2FDAA23CFDA}"/>
          <w:text w:multiLine="1"/>
        </w:sdtPr>
        <w:sdtContent>
          <w:r w:rsidR="000F5D25" w:rsidRPr="0064637C">
            <w:rPr>
              <w:rStyle w:val="PlaceholderText"/>
            </w:rPr>
            <w:t>[</w:t>
          </w:r>
          <w:r w:rsidR="000F5D25" w:rsidRPr="00CE7E10">
            <w:rPr>
              <w:rStyle w:val="PlaceholderText"/>
              <w:color w:val="FF0000"/>
            </w:rPr>
            <w:t>INSERT OFFICER NAME</w:t>
          </w:r>
          <w:r w:rsidR="000F5D25" w:rsidRPr="0064637C">
            <w:rPr>
              <w:rStyle w:val="PlaceholderText"/>
            </w:rPr>
            <w:t>]</w:t>
          </w:r>
        </w:sdtContent>
      </w:sdt>
      <w:r w:rsidRPr="006A3BBA">
        <w:t xml:space="preserve">, </w:t>
      </w:r>
      <w:r w:rsidR="00A124D9" w:rsidRPr="006A3BBA">
        <w:t xml:space="preserve">a certified law enforcement officer </w:t>
      </w:r>
      <w:r w:rsidRPr="006A3BBA">
        <w:t xml:space="preserve">with the </w:t>
      </w:r>
      <w:sdt>
        <w:sdtPr>
          <w:rPr>
            <w:szCs w:val="24"/>
            <w:lang w:eastAsia="en-US"/>
          </w:rPr>
          <w:id w:val="1173694584"/>
          <w:placeholder>
            <w:docPart w:val="9EB5990881EB47B1BF3E5C5FC8DE063C"/>
          </w:placeholder>
          <w:showingPlcHdr/>
          <w:dropDownList>
            <w:listItem w:value="Choose an item."/>
            <w:listItem w:displayText="Lincoln Police Department" w:value="Lincoln Police Department"/>
            <w:listItem w:displayText="Lancaster County Sheriff" w:value="Lancaster County Sheriff"/>
            <w:listItem w:displayText="University of Nebraska - Lincoln Police Department" w:value="University of Nebraska - Lincoln Police Department"/>
            <w:listItem w:displayText="Nebraska State Patrol" w:value="Nebraska State Patrol"/>
          </w:dropDownList>
        </w:sdtPr>
        <w:sdtContent>
          <w:permStart w:id="611869900" w:edGrp="everyone"/>
          <w:r w:rsidR="00721121">
            <w:rPr>
              <w:szCs w:val="24"/>
              <w:lang w:eastAsia="en-US"/>
            </w:rPr>
            <w:t>SELECT AN AGENCY</w:t>
          </w:r>
          <w:permEnd w:id="611869900"/>
        </w:sdtContent>
      </w:sdt>
      <w:r w:rsidRPr="006A3BBA">
        <w:t xml:space="preserve">, </w:t>
      </w:r>
      <w:permStart w:id="698053019" w:edGrp="everyone"/>
      <w:r w:rsidRPr="006A3BBA">
        <w:t xml:space="preserve">Lancaster County, </w:t>
      </w:r>
      <w:permEnd w:id="698053019"/>
      <w:r w:rsidRPr="006A3BBA">
        <w:t xml:space="preserve">Nebraska, </w:t>
      </w:r>
      <w:proofErr w:type="gramStart"/>
      <w:r w:rsidRPr="006A3BBA">
        <w:t>any and all</w:t>
      </w:r>
      <w:proofErr w:type="gramEnd"/>
      <w:r w:rsidRPr="006A3BBA">
        <w:t xml:space="preserve"> law enforcement officers</w:t>
      </w:r>
      <w:r w:rsidR="007902A3" w:rsidRPr="006A3BBA">
        <w:t>, or others as needed by law enforcement</w:t>
      </w:r>
      <w:r w:rsidRPr="006A3BBA">
        <w:t>.</w:t>
      </w:r>
    </w:p>
    <w:p w14:paraId="5775590A" w14:textId="77777777" w:rsidR="000B2FE1" w:rsidRPr="006A3BBA" w:rsidRDefault="000B2FE1" w:rsidP="00A842E3">
      <w:pPr>
        <w:widowControl w:val="0"/>
        <w:spacing w:line="276" w:lineRule="auto"/>
      </w:pPr>
    </w:p>
    <w:p w14:paraId="4BE5B8D0" w14:textId="74C66F19" w:rsidR="000B2FE1" w:rsidRPr="006A3BBA" w:rsidRDefault="000B2FE1" w:rsidP="0089199C">
      <w:pPr>
        <w:widowControl w:val="0"/>
        <w:spacing w:line="276" w:lineRule="auto"/>
        <w:ind w:firstLine="720"/>
      </w:pPr>
      <w:r w:rsidRPr="006A3BBA">
        <w:t xml:space="preserve">WHEREAS, </w:t>
      </w:r>
      <w:sdt>
        <w:sdtPr>
          <w:alias w:val="Officer Name"/>
          <w:tag w:val=""/>
          <w:id w:val="905180841"/>
          <w:lock w:val="sdtLocked"/>
          <w:placeholder>
            <w:docPart w:val="113D59E5110F498A9F7ACD963E56739B"/>
          </w:placeholder>
          <w:showingPlcHdr/>
          <w:dataBinding w:prefixMappings="xmlns:ns0='http://schemas.microsoft.com/office/2006/coverPageProps' " w:xpath="/ns0:CoverPageProperties[1]/ns0:Abstract[1]" w:storeItemID="{55AF091B-3C7A-41E3-B477-F2FDAA23CFDA}"/>
          <w:text/>
        </w:sdtPr>
        <w:sdtContent>
          <w:r w:rsidR="000F5D25" w:rsidRPr="0064637C">
            <w:rPr>
              <w:rStyle w:val="PlaceholderText"/>
            </w:rPr>
            <w:t>[</w:t>
          </w:r>
          <w:r w:rsidR="000F5D25" w:rsidRPr="00CE7E10">
            <w:rPr>
              <w:rStyle w:val="PlaceholderText"/>
              <w:color w:val="FF0000"/>
            </w:rPr>
            <w:t>INSERT OFFICER NAME</w:t>
          </w:r>
          <w:r w:rsidR="000F5D25" w:rsidRPr="0064637C">
            <w:rPr>
              <w:rStyle w:val="PlaceholderText"/>
            </w:rPr>
            <w:t>]</w:t>
          </w:r>
        </w:sdtContent>
      </w:sdt>
      <w:r w:rsidRPr="006A3BBA">
        <w:t xml:space="preserve"> has filed an Affidavit before the undersigned Judge of the </w:t>
      </w:r>
      <w:sdt>
        <w:sdtPr>
          <w:rPr>
            <w:szCs w:val="24"/>
          </w:rPr>
          <w:alias w:val="Company Phone"/>
          <w:tag w:val=""/>
          <w:id w:val="-538671390"/>
          <w:placeholder>
            <w:docPart w:val="D3027C0F0DDA48FBB62E1C0DD6695ED9"/>
          </w:placeholder>
          <w:dataBinding w:prefixMappings="xmlns:ns0='http://schemas.microsoft.com/office/2006/coverPageProps' " w:xpath="/ns0:CoverPageProperties[1]/ns0:CompanyPhone[1]" w:storeItemID="{55AF091B-3C7A-41E3-B477-F2FDAA23CFDA}"/>
          <w:text/>
        </w:sdtPr>
        <w:sdtContent>
          <w:r w:rsidR="00721121">
            <w:rPr>
              <w:szCs w:val="24"/>
            </w:rPr>
            <w:t>County</w:t>
          </w:r>
        </w:sdtContent>
      </w:sdt>
      <w:r w:rsidRPr="006A3BBA">
        <w:t xml:space="preserve"> Court of Lancaster County, Nebraska, and said written Affidavit, having been duly considered, the court finds that the facts set forth in said Affidavit are true, and that those facts do constitute grounds and probable cause for the issuance of a Search Warrant pursuant to Neb. Rev. Stat. </w:t>
      </w:r>
      <w:r w:rsidR="00861C86" w:rsidRPr="006A3BBA">
        <w:t>§</w:t>
      </w:r>
      <w:r w:rsidR="0043713B" w:rsidRPr="006A3BBA">
        <w:t xml:space="preserve"> </w:t>
      </w:r>
      <w:r w:rsidRPr="006A3BBA">
        <w:t xml:space="preserve">29-814.04. </w:t>
      </w:r>
    </w:p>
    <w:p w14:paraId="02D667F3" w14:textId="77777777" w:rsidR="000B2FE1" w:rsidRPr="006A3BBA" w:rsidRDefault="000B2FE1" w:rsidP="00A842E3">
      <w:pPr>
        <w:spacing w:line="276" w:lineRule="auto"/>
        <w:rPr>
          <w:rFonts w:eastAsia="Arial Unicode MS"/>
          <w:szCs w:val="24"/>
          <w:bdr w:val="nil"/>
        </w:rPr>
      </w:pPr>
    </w:p>
    <w:p w14:paraId="765E878D" w14:textId="5664AB18" w:rsidR="000B2FE1" w:rsidRDefault="000B2FE1" w:rsidP="0089199C">
      <w:pPr>
        <w:widowControl w:val="0"/>
        <w:spacing w:line="276" w:lineRule="auto"/>
        <w:ind w:firstLine="720"/>
        <w:rPr>
          <w:szCs w:val="24"/>
        </w:rPr>
      </w:pPr>
      <w:bookmarkStart w:id="10" w:name="_Hlk156981582"/>
      <w:r w:rsidRPr="006A3BBA">
        <w:rPr>
          <w:szCs w:val="24"/>
        </w:rPr>
        <w:t xml:space="preserve">THEREFORE, you are commanded to </w:t>
      </w:r>
      <w:proofErr w:type="gramStart"/>
      <w:r w:rsidRPr="006A3BBA">
        <w:rPr>
          <w:szCs w:val="24"/>
        </w:rPr>
        <w:t>search</w:t>
      </w:r>
      <w:proofErr w:type="gramEnd"/>
      <w:r w:rsidRPr="006A3BBA">
        <w:rPr>
          <w:szCs w:val="24"/>
        </w:rPr>
        <w:t xml:space="preserve"> and seize the items as described below. </w:t>
      </w:r>
    </w:p>
    <w:p w14:paraId="6F66D9EE" w14:textId="77777777" w:rsidR="007161F9" w:rsidRPr="006A3BBA" w:rsidRDefault="007161F9" w:rsidP="0089199C">
      <w:pPr>
        <w:widowControl w:val="0"/>
        <w:spacing w:line="276" w:lineRule="auto"/>
        <w:ind w:firstLine="720"/>
        <w:rPr>
          <w:szCs w:val="24"/>
        </w:rPr>
      </w:pPr>
    </w:p>
    <w:p w14:paraId="5C875AC5" w14:textId="3C532F68" w:rsidR="000B2FE1" w:rsidRPr="006A3BBA" w:rsidRDefault="000B2FE1" w:rsidP="000B2FE1">
      <w:pPr>
        <w:tabs>
          <w:tab w:val="left" w:pos="7380"/>
        </w:tabs>
        <w:spacing w:line="276" w:lineRule="auto"/>
        <w:jc w:val="center"/>
        <w:rPr>
          <w:b/>
          <w:bCs/>
          <w:u w:val="single"/>
        </w:rPr>
      </w:pPr>
      <w:r w:rsidRPr="006A3BBA">
        <w:rPr>
          <w:b/>
          <w:bCs/>
          <w:u w:val="single"/>
        </w:rPr>
        <w:t xml:space="preserve">Property to </w:t>
      </w:r>
      <w:r w:rsidR="00A207DB" w:rsidRPr="006A3BBA">
        <w:rPr>
          <w:b/>
          <w:bCs/>
          <w:u w:val="single"/>
        </w:rPr>
        <w:t>b</w:t>
      </w:r>
      <w:r w:rsidRPr="006A3BBA">
        <w:rPr>
          <w:b/>
          <w:bCs/>
          <w:u w:val="single"/>
        </w:rPr>
        <w:t>e Searched and Seized</w:t>
      </w:r>
    </w:p>
    <w:p w14:paraId="4FB20F9B" w14:textId="77777777" w:rsidR="000B2FE1" w:rsidRPr="006A3BBA" w:rsidRDefault="000B2FE1" w:rsidP="000B2FE1">
      <w:pPr>
        <w:tabs>
          <w:tab w:val="left" w:pos="7380"/>
        </w:tabs>
        <w:spacing w:line="276" w:lineRule="auto"/>
        <w:jc w:val="center"/>
        <w:rPr>
          <w:b/>
          <w:bCs/>
          <w:u w:val="single"/>
        </w:rPr>
      </w:pPr>
    </w:p>
    <w:p w14:paraId="4B19A3C2" w14:textId="0AE52F04" w:rsidR="001A3B5A" w:rsidRDefault="00000000" w:rsidP="00C7084C">
      <w:pPr>
        <w:spacing w:line="276" w:lineRule="auto"/>
        <w:ind w:firstLine="720"/>
        <w:rPr>
          <w:szCs w:val="24"/>
          <w:shd w:val="clear" w:color="auto" w:fill="FFFFFF"/>
        </w:rPr>
      </w:pPr>
      <w:sdt>
        <w:sdtPr>
          <w:rPr>
            <w:szCs w:val="24"/>
            <w:shd w:val="clear" w:color="auto" w:fill="FFFFFF" w:themeFill="background1"/>
            <w:lang w:eastAsia="en-US"/>
          </w:rPr>
          <w:alias w:val="Company Name &amp; Address"/>
          <w:tag w:val=""/>
          <w:id w:val="1881825492"/>
          <w:placeholder>
            <w:docPart w:val="D1D0879DF98D449582DD0E86F4D86B21"/>
          </w:placeholder>
          <w:dataBinding w:prefixMappings="xmlns:ns0='http://schemas.openxmlformats.org/officeDocument/2006/extended-properties' " w:xpath="/ns0:Properties[1]/ns0:Manager[1]" w:storeItemID="{6668398D-A668-4E3E-A5EB-62B293D839F1}"/>
          <w:text/>
        </w:sdtPr>
        <w:sdtContent>
          <w:r w:rsidR="000002B8">
            <w:rPr>
              <w:szCs w:val="24"/>
              <w:shd w:val="clear" w:color="auto" w:fill="FFFFFF" w:themeFill="background1"/>
              <w:lang w:eastAsia="en-US"/>
            </w:rPr>
            <w:t>Verizon 180 Washington Valley Road, Bedminster, NJ</w:t>
          </w:r>
        </w:sdtContent>
      </w:sdt>
      <w:r w:rsidR="00254BBD">
        <w:rPr>
          <w:szCs w:val="24"/>
        </w:rPr>
        <w:t xml:space="preserve"> </w:t>
      </w:r>
      <w:bookmarkStart w:id="11" w:name="_Hlk169007840"/>
      <w:r w:rsidR="00254BBD">
        <w:rPr>
          <w:szCs w:val="24"/>
        </w:rPr>
        <w:t>i</w:t>
      </w:r>
      <w:r w:rsidR="002A5383" w:rsidRPr="006A3BBA">
        <w:rPr>
          <w:szCs w:val="24"/>
        </w:rPr>
        <w:t>s ordered to produce records, regardless of whether such information is located within or outside of the United States</w:t>
      </w:r>
      <w:bookmarkStart w:id="12" w:name="_Hlk164848320"/>
      <w:r w:rsidR="007227E9">
        <w:rPr>
          <w:szCs w:val="24"/>
        </w:rPr>
        <w:t>,</w:t>
      </w:r>
      <w:r w:rsidR="00850792">
        <w:rPr>
          <w:szCs w:val="24"/>
        </w:rPr>
        <w:t xml:space="preserve"> </w:t>
      </w:r>
      <w:r w:rsidR="00BC277D" w:rsidRPr="006A3BBA">
        <w:rPr>
          <w:szCs w:val="24"/>
          <w:shd w:val="clear" w:color="auto" w:fill="FFFFFF"/>
        </w:rPr>
        <w:t xml:space="preserve">for the </w:t>
      </w:r>
      <w:r w:rsidR="00520C4B">
        <w:rPr>
          <w:szCs w:val="24"/>
          <w:shd w:val="clear" w:color="auto" w:fill="FFFFFF"/>
        </w:rPr>
        <w:t>following accounts and time frames</w:t>
      </w:r>
      <w:r w:rsidR="001A3B5A">
        <w:rPr>
          <w:szCs w:val="24"/>
          <w:shd w:val="clear" w:color="auto" w:fill="FFFFFF"/>
        </w:rPr>
        <w:t xml:space="preserve">: </w:t>
      </w:r>
      <w:bookmarkEnd w:id="11"/>
    </w:p>
    <w:p w14:paraId="65A18C26" w14:textId="77777777" w:rsidR="00EE142E" w:rsidRPr="00850792" w:rsidRDefault="00EE142E" w:rsidP="00850792">
      <w:pPr>
        <w:spacing w:line="276" w:lineRule="auto"/>
        <w:ind w:firstLine="720"/>
        <w:rPr>
          <w:szCs w:val="24"/>
        </w:rPr>
      </w:pPr>
    </w:p>
    <w:p w14:paraId="5059C1E5" w14:textId="4BAFFF04" w:rsidR="009C74FB" w:rsidRDefault="00000000" w:rsidP="000C78FF">
      <w:pPr>
        <w:spacing w:line="276" w:lineRule="auto"/>
        <w:rPr>
          <w:rStyle w:val="Style6"/>
        </w:rPr>
      </w:pPr>
      <w:sdt>
        <w:sdtPr>
          <w:rPr>
            <w:szCs w:val="22"/>
          </w:rPr>
          <w:alias w:val="Title"/>
          <w:tag w:val=""/>
          <w:id w:val="758563039"/>
          <w:lock w:val="sdtLocked"/>
          <w:placeholder>
            <w:docPart w:val="C5BAEBCC8E374227B0327DD17A931461"/>
          </w:placeholder>
          <w:dataBinding w:prefixMappings="xmlns:ns0='http://purl.org/dc/elements/1.1/' xmlns:ns1='http://schemas.openxmlformats.org/package/2006/metadata/core-properties' " w:xpath="/ns1:coreProperties[1]/ns0:title[1]" w:storeItemID="{6C3C8BC8-F283-45AE-878A-BAB7291924A1}"/>
          <w:text w:multiLine="1"/>
        </w:sdtPr>
        <w:sdtContent>
          <w:r w:rsidR="00A44499">
            <w:rPr>
              <w:szCs w:val="22"/>
            </w:rPr>
            <w:t>INSERT ACCOUNT(S) AND TIME FRAME(S)</w:t>
          </w:r>
        </w:sdtContent>
      </w:sdt>
      <w:r w:rsidR="009C74FB">
        <w:rPr>
          <w:rStyle w:val="Style6"/>
        </w:rPr>
        <w:t xml:space="preserve"> </w:t>
      </w:r>
    </w:p>
    <w:p w14:paraId="609255B2" w14:textId="77777777" w:rsidR="00EE142E" w:rsidRPr="00520C4B" w:rsidRDefault="00EE142E" w:rsidP="0089199C">
      <w:pPr>
        <w:spacing w:line="276" w:lineRule="auto"/>
        <w:ind w:firstLine="720"/>
        <w:rPr>
          <w:rStyle w:val="Style6"/>
          <w:szCs w:val="24"/>
          <w:shd w:val="clear" w:color="auto" w:fill="FFFFFF"/>
        </w:rPr>
      </w:pPr>
    </w:p>
    <w:p w14:paraId="43218A54" w14:textId="3FB13C1A" w:rsidR="00BC277D" w:rsidRDefault="009C74FB" w:rsidP="009C74FB">
      <w:pPr>
        <w:spacing w:line="276" w:lineRule="auto"/>
        <w:rPr>
          <w:szCs w:val="24"/>
        </w:rPr>
      </w:pPr>
      <w:r>
        <w:rPr>
          <w:szCs w:val="24"/>
        </w:rPr>
        <w:t>Sp</w:t>
      </w:r>
      <w:r w:rsidR="00BC277D" w:rsidRPr="006A3BBA">
        <w:rPr>
          <w:szCs w:val="24"/>
        </w:rPr>
        <w:t>ecifically for the following items:</w:t>
      </w:r>
    </w:p>
    <w:p w14:paraId="267A61F5" w14:textId="77777777" w:rsidR="004E1DB0" w:rsidRDefault="004E1DB0" w:rsidP="009C74FB">
      <w:pPr>
        <w:spacing w:line="276" w:lineRule="auto"/>
        <w:rPr>
          <w:szCs w:val="24"/>
        </w:rPr>
      </w:pPr>
    </w:p>
    <w:bookmarkEnd w:id="12" w:displacedByCustomXml="next"/>
    <w:bookmarkEnd w:id="10" w:displacedByCustomXml="next"/>
    <w:bookmarkStart w:id="13" w:name="_Hlk126066269" w:displacedByCustomXml="next"/>
    <w:sdt>
      <w:sdtPr>
        <w:alias w:val="Items to Search for"/>
        <w:tag w:val=""/>
        <w:id w:val="-62340332"/>
        <w:placeholder>
          <w:docPart w:val="BD15F7B94318468588AA7AAC4A2A389A"/>
        </w:placeholder>
        <w:dataBinding w:prefixMappings="xmlns:ns0='http://purl.org/dc/elements/1.1/' xmlns:ns1='http://schemas.openxmlformats.org/package/2006/metadata/core-properties' " w:xpath="/ns1:coreProperties[1]/ns0:creator[1]" w:storeItemID="{6C3C8BC8-F283-45AE-878A-BAB7291924A1}"/>
        <w:text w:multiLine="1"/>
      </w:sdtPr>
      <w:sdtContent>
        <w:p w14:paraId="23FDA96B" w14:textId="68624A5F" w:rsidR="00A207DB" w:rsidRPr="00B50F81" w:rsidRDefault="00FC2C9A" w:rsidP="00F35C94">
          <w:pPr>
            <w:spacing w:line="276" w:lineRule="auto"/>
          </w:pPr>
          <w:r>
            <w:t>-     Basic subscriber information, without limitation, and the following subscriber records associated with the telephone number(s) identified above, including but not limited to:</w:t>
          </w:r>
          <w:r>
            <w:br/>
            <w:t xml:space="preserve">               &gt; All subscriber information to include name, tax identification number(s) (social security number(s) or employer identification number(s)).</w:t>
          </w:r>
          <w:r>
            <w:br/>
            <w:t xml:space="preserve">               &gt; Physical address, mailing addresses, residential addresses, business addresses, e-mail addresses and any other address information.</w:t>
          </w:r>
          <w:r>
            <w:br/>
            <w:t xml:space="preserve">               &gt; Credit information obtained or used to grant account status.</w:t>
          </w:r>
          <w:r>
            <w:br/>
            <w:t xml:space="preserve">               &gt; All telephone numbers associated with account.</w:t>
          </w:r>
          <w:r>
            <w:br/>
            <w:t xml:space="preserve">               &gt; All billing records.</w:t>
          </w:r>
          <w:r>
            <w:br/>
            <w:t xml:space="preserve">               &gt; All payments to include method, date and time of payments, and location (store name, address, and phone number(s)of location where payment(s) were made).</w:t>
          </w:r>
          <w:r>
            <w:br/>
            <w:t xml:space="preserve">               &gt; All authorized users on the associated account.</w:t>
          </w:r>
          <w:r>
            <w:br/>
            <w:t xml:space="preserve">               &gt; Activation date and termination date of each device associated with the account and above listed number(s).</w:t>
          </w:r>
          <w:r>
            <w:br/>
            <w:t xml:space="preserve">               &gt; Types of service subscriber utilized (e.g. A-list, AT&amp;T Messages, friends and family).</w:t>
          </w:r>
          <w:r>
            <w:br/>
            <w:t xml:space="preserve">               &gt; Device identifying information for the device(s) using/accessing the account including device make and model, IMEI, ESN, MEID, and MAC address associated with the above listed number(s) including any and all equipment or SIM card changes for the life of the account.</w:t>
          </w:r>
          <w:r>
            <w:br/>
            <w:t xml:space="preserve">               &gt; Records pertaining to communication between the service provider and any person regarding the account, including contacts with support services and records of actions taken.</w:t>
          </w:r>
          <w:r>
            <w:br/>
            <w:t xml:space="preserve">               &gt; Any and all telephone number(s) and/or account number changes prior to and after the telephone number(s) was activated.</w:t>
          </w:r>
          <w:r>
            <w:br/>
            <w:t xml:space="preserve">               &gt; Any other records and other evidence relating to the listed phone number(s).</w:t>
          </w:r>
          <w:r>
            <w:br/>
            <w:t xml:space="preserve">               &gt; If any outgoing calls were made to 9-1-1, provide the call details to include date and time, duration, and cell-site and sector information, by querying any other tools (e.g. Sable, ANI/ALI, etc.) necessary to identify the outgoing call(s), whether or not it was the specific carrier network equipment associated with this search warrant, or the 9-1-1 call was carried by a different service provider based on the best signal available from another service provider at the time of the 9-1-1 call.</w:t>
          </w:r>
          <w:r>
            <w:br/>
          </w:r>
          <w:r>
            <w:lastRenderedPageBreak/>
            <w:br/>
            <w:t xml:space="preserve">-     Specialized location records associated with the telephone number(s) identified above, including but not limited to: call, voice, text (SMS &amp; MMS), and data connection location information and transactions (registration of network events), related to all specialized carrier records that may be referred to as LOCDBOR (Location Database of Record), Historical Precision Location Information, Historical Mobile Locate (HML), </w:t>
          </w:r>
          <w:proofErr w:type="spellStart"/>
          <w:r>
            <w:t>vMLC</w:t>
          </w:r>
          <w:proofErr w:type="spellEnd"/>
          <w:r>
            <w:t xml:space="preserve"> (Virtual Mobile Locate - vLMC3, vMLC4, vMLC5), NELOS (Network Event Location System), RTT (Round Trip Time/Return Trip Time/Real Time Tool), PCMD (Per Call Measurement Data), TDOA (Time Difference of Arrival) or Timing Advance Information, Mediation Records, E9-1-1, and/or Historical GPS/Mobile Locate Information which shows GPS location (longitude and latitude) and cell site and sector of the device in relationship to the network when connected to the network for the above referenced telephone number(s).</w:t>
          </w:r>
          <w:r>
            <w:br/>
          </w:r>
          <w:r>
            <w:br/>
            <w:t>-     Call/Text/Data detail records associated with the telephone number(s) identified above, including but not limited to:</w:t>
          </w:r>
          <w:r>
            <w:br/>
            <w:t xml:space="preserve">               &gt; All telephone numbers that communicate with this listed telephone number(s) relating to all delivered and undelivered inbound and outbound calls, text messages, and text message content to any of the above listed numbers, and all voice mails.</w:t>
          </w:r>
          <w:r>
            <w:br/>
            <w:t xml:space="preserve">               &gt; Cell-site and sector, date, time, direction, duration, number called or text to and/or received from, and bytes up/down, information related to each call, text or data connection.</w:t>
          </w:r>
          <w:r>
            <w:br/>
            <w:t xml:space="preserve">               &gt; Call to Destination/Dialed Digits search for the listed telephone number(s).  Please preserve all cell-site and sector information related to each call, text or data connections.</w:t>
          </w:r>
          <w:r>
            <w:br/>
          </w:r>
          <w:r>
            <w:br/>
            <w:t xml:space="preserve">-     FCC TRACED Act STIR/SHAKEN Authentication Standard with the telephone number(s) identified above related to the FCC TRACED (Telephone Robocall Abuse Criminal Enforcement and Deterrence) Act, STIR/SHAKEN caller identification framework, identifying all incoming Voice, Text Message Service (SMS) and Multi-Media Service (MMS) traffic, and whether or not the caller ID passed or failed authentication. The report shall include the date, time (with time zone), originating and terminating numbers in their original state prior to Stir/Shaken authentication, the status whether it passed or failed authentication, </w:t>
          </w:r>
          <w:r>
            <w:lastRenderedPageBreak/>
            <w:t>the Attestation type, and the originating and terminating verified number that was used to validate Stir/Shaken Caller ID authentication. The report shall provide all usage events, even if the incoming usage event was blocked and flagged by the service provider (or other third-party entities), prior to delivery to the telephone number(s).</w:t>
          </w:r>
          <w:r>
            <w:br/>
          </w:r>
          <w:r>
            <w:br/>
            <w:t>-     Time on Tower and/or Sector with the telephone number(s) identified above. Also, provide all cell-site and sector information related to each number called to and/or received from, and data connections, specific to the “Time on Tower" and/or Sector, to include information with the start and end date and time for each time the connection was involved in a “hand-off” to another cell-site and/or sector, to include the elapsed time (in seconds) for each “hand-off”, that was used during and throughout each voice call (whether completed or not), and/or which was used during and throughout each data session.</w:t>
          </w:r>
          <w:r>
            <w:br/>
          </w:r>
          <w:r>
            <w:br/>
            <w:t>-     Electronically stored records, including “Electronically Stored Information” associated with the telephone number(s) identified above, including but not limited to:</w:t>
          </w:r>
          <w:r>
            <w:br/>
            <w:t xml:space="preserve">               &gt; All stored communication or files, including voice mail, text messages, including numbers sent to and received from and all related content, e-mail, digital images (e.g. pictures), contact lists, video calling.</w:t>
          </w:r>
          <w:r>
            <w:br/>
            <w:t xml:space="preserve">               &gt; Web activity (name of web site or application visited or accessed), domain accessed, data connections (to include Internet Service Providers (ISPs), Internet protocol (IP) addresses, (IP) Session data, (IP) Destination Data, bookmarks, data sessions, name of web sites and/or applications accessed), date and time when all web sites, applications, and/or third party applications were accessed and the duration of each web site, application, and/or third party application was accessed.</w:t>
          </w:r>
          <w:r>
            <w:br/>
            <w:t xml:space="preserve">               &gt; Any other files including all cell site and sector information associated with each connection and/or record associated with the telephone number(s).</w:t>
          </w:r>
          <w:r>
            <w:br/>
          </w:r>
          <w:r>
            <w:br/>
            <w:t xml:space="preserve">-     Carrier Key (company provided legend for the returned data) related to call detail, text messages, data connections, IP logs, IP Sessions, web site and/or application connections, and cell site information. </w:t>
          </w:r>
          <w:r>
            <w:br/>
          </w:r>
          <w:r>
            <w:br/>
            <w:t xml:space="preserve">-     Cloud storage associated with the telephone number identified above, </w:t>
          </w:r>
          <w:r>
            <w:lastRenderedPageBreak/>
            <w:t>including but not limited to, content stored in remote storage or ‘cloud accounts’ such as contacts, call logs, SMS and MMS messages with associated content including audio, video, and image files, digital images and videos, and files or documents.</w:t>
          </w:r>
          <w:r>
            <w:br/>
          </w:r>
          <w:r>
            <w:br/>
            <w:t xml:space="preserve">-     Cell Site List(s) for the telephone number(s) identified above, to include all cell-sites for the listed time period(s) for all state(s) in which the above records used cell locations.  Cell site lists to include switch, cell-site number, name, physical address, longitude and latitude, all sectors associated with each cell-site, azimuth, and </w:t>
          </w:r>
          <w:proofErr w:type="gramStart"/>
          <w:r>
            <w:t>beam-width</w:t>
          </w:r>
          <w:proofErr w:type="gramEnd"/>
          <w:r>
            <w:t xml:space="preserve"> of each related sector.  If multiple technologies (CDMA, UMTS, GSM, LTE etc.) are referenced in the records, all appropriate corresponding cell site lists shall also be provided.</w:t>
          </w:r>
          <w:r>
            <w:br/>
          </w:r>
          <w:r>
            <w:br/>
            <w:t xml:space="preserve">-     Verizon Custom Experience (Verizon Selects): All records associated with the technology known as Verizon Selects, Verizon Custom Experience and Custom Experience Plus, to include device location information specific to the network, regardless of the device location services settings, as well as device location information specific to Verizon apps when permission has been provided by the subscriber to share such information via the device settings. Device Location information shall include Cell-site and sector, date, time, direction, duration, number called, or text to and/or received from, and bytes up/down, information related to each call, and text or data connections. The responsive data shall also include all specialized carrier records that may be referred to as RTT (Round Trip Time/Return Trip Time/Real Time Tool), and/or Historical GPS/Mobile Locate Information, which shows GPS location (longitude and latitude) and cell-site and sector of the device in relationship to the network when connected to the network for the above referenced number. The responsive data shall also include all numbers listed above, collected from Verizon applications and/or URLs and all numbers that communicate with the target number related to the Customer Proprietary Network Information (CPNI), to include all delivered and undelivered inbound and outbound calls, text messages, quantity, type, destination, location and amount of use of Verizon telecommunications and interconnected voice over internet protocol (VoIP) services and related billing information. All responsive records associated with websites/URLs/domains (top level domain and subdomain of the URL) visited, to include a list of all Verizon applications used on the mobile device, and any records related to information about Verizon Fios </w:t>
          </w:r>
          <w:r>
            <w:lastRenderedPageBreak/>
            <w:t>services. If no records are located associated with Verizon Selects, Verizon Custom Experience and Custom Experience Plus, or Verizon Fios, provide detailed information associated with the subscriber opting out of said services, to include opt-out date, time, and associated opt-out IP address.</w:t>
          </w:r>
          <w:r>
            <w:br/>
          </w:r>
          <w:r>
            <w:br/>
            <w:t>-     Such records and other evidence include correspondence and other records of contact by any person or entity about the above-referenced account(s), the content and connection logs associated with or relating to postings, communications and any other activities to or through the above referenced phone numbers, whether such records or other evidence are in electronic or other form.</w:t>
          </w:r>
        </w:p>
      </w:sdtContent>
    </w:sdt>
    <w:p w14:paraId="43309C28" w14:textId="77777777" w:rsidR="004E1DB0" w:rsidRPr="006A3BBA" w:rsidRDefault="004E1DB0" w:rsidP="00A207DB">
      <w:pPr>
        <w:spacing w:line="276" w:lineRule="auto"/>
        <w:rPr>
          <w:szCs w:val="24"/>
        </w:rPr>
      </w:pPr>
    </w:p>
    <w:p w14:paraId="4455C83F" w14:textId="1C353A24" w:rsidR="00A207DB" w:rsidRPr="006A3BBA" w:rsidRDefault="00000000" w:rsidP="0089199C">
      <w:pPr>
        <w:spacing w:line="276" w:lineRule="auto"/>
        <w:ind w:firstLine="720"/>
        <w:rPr>
          <w:szCs w:val="24"/>
          <w:lang w:eastAsia="en-US"/>
        </w:rPr>
      </w:pPr>
      <w:sdt>
        <w:sdtPr>
          <w:rPr>
            <w:szCs w:val="24"/>
          </w:rPr>
          <w:alias w:val="Company Name"/>
          <w:tag w:val=""/>
          <w:id w:val="677080966"/>
          <w:lock w:val="sdtLocked"/>
          <w:placeholder>
            <w:docPart w:val="84C293BA4D1A4D9EB19002CBA3AD6A1F"/>
          </w:placeholder>
          <w:dataBinding w:prefixMappings="xmlns:ns0='http://purl.org/dc/elements/1.1/' xmlns:ns1='http://schemas.openxmlformats.org/package/2006/metadata/core-properties' " w:xpath="/ns1:coreProperties[1]/ns0:subject[1]" w:storeItemID="{6C3C8BC8-F283-45AE-878A-BAB7291924A1}"/>
          <w:text/>
        </w:sdtPr>
        <w:sdtContent>
          <w:r w:rsidR="00A30748">
            <w:rPr>
              <w:szCs w:val="24"/>
            </w:rPr>
            <w:t>Verizon</w:t>
          </w:r>
        </w:sdtContent>
      </w:sdt>
      <w:r w:rsidR="00A207DB" w:rsidRPr="006A3BBA">
        <w:rPr>
          <w:szCs w:val="24"/>
          <w:lang w:eastAsia="en-US"/>
        </w:rPr>
        <w:t xml:space="preserve"> shall send the information electronically via email at </w:t>
      </w:r>
      <w:sdt>
        <w:sdtPr>
          <w:rPr>
            <w:szCs w:val="24"/>
            <w:lang w:eastAsia="en-US"/>
          </w:rPr>
          <w:alias w:val="Officer Email"/>
          <w:tag w:val=""/>
          <w:id w:val="-777248889"/>
          <w:lock w:val="sdtLocked"/>
          <w:placeholder>
            <w:docPart w:val="E7DF5292E5684F5385AA2CAE61084FEE"/>
          </w:placeholder>
          <w:dataBinding w:prefixMappings="xmlns:ns0='http://schemas.microsoft.com/office/2006/coverPageProps' " w:xpath="/ns0:CoverPageProperties[1]/ns0:CompanyFax[1]" w:storeItemID="{55AF091B-3C7A-41E3-B477-F2FDAA23CFDA}"/>
          <w:text/>
        </w:sdtPr>
        <w:sdtContent>
          <w:r w:rsidR="00721121">
            <w:rPr>
              <w:szCs w:val="24"/>
              <w:lang w:eastAsia="en-US"/>
            </w:rPr>
            <w:t>OFFICER EMAIL</w:t>
          </w:r>
        </w:sdtContent>
      </w:sdt>
      <w:r w:rsidR="00A14E7F">
        <w:rPr>
          <w:szCs w:val="24"/>
          <w:lang w:eastAsia="en-US"/>
        </w:rPr>
        <w:t>,</w:t>
      </w:r>
      <w:r w:rsidR="00861C86" w:rsidRPr="006A3BBA">
        <w:rPr>
          <w:szCs w:val="24"/>
          <w:lang w:eastAsia="en-US"/>
        </w:rPr>
        <w:t xml:space="preserve"> or</w:t>
      </w:r>
      <w:r w:rsidR="00A207DB" w:rsidRPr="006A3BBA">
        <w:rPr>
          <w:szCs w:val="24"/>
          <w:lang w:eastAsia="en-US"/>
        </w:rPr>
        <w:t xml:space="preserve"> through other acceptable electronic means, or </w:t>
      </w:r>
      <w:r w:rsidR="00861C86" w:rsidRPr="006A3BBA">
        <w:rPr>
          <w:szCs w:val="24"/>
          <w:lang w:eastAsia="en-US"/>
        </w:rPr>
        <w:t xml:space="preserve">mail </w:t>
      </w:r>
      <w:r w:rsidR="00A207DB" w:rsidRPr="006A3BBA">
        <w:rPr>
          <w:szCs w:val="24"/>
          <w:lang w:eastAsia="en-US"/>
        </w:rPr>
        <w:t xml:space="preserve">to </w:t>
      </w:r>
      <w:r w:rsidR="008F1E27" w:rsidRPr="006A3BBA">
        <w:rPr>
          <w:szCs w:val="24"/>
          <w:lang w:eastAsia="en-US"/>
        </w:rPr>
        <w:t xml:space="preserve">Lincoln Police Department, Attn: </w:t>
      </w:r>
      <w:sdt>
        <w:sdtPr>
          <w:rPr>
            <w:szCs w:val="24"/>
            <w:lang w:eastAsia="en-US"/>
          </w:rPr>
          <w:alias w:val="Officer Name"/>
          <w:tag w:val=""/>
          <w:id w:val="-676041895"/>
          <w:lock w:val="sdtLocked"/>
          <w:placeholder>
            <w:docPart w:val="54FEEE5199C642629B703C16BD2BC178"/>
          </w:placeholder>
          <w:showingPlcHdr/>
          <w:dataBinding w:prefixMappings="xmlns:ns0='http://schemas.microsoft.com/office/2006/coverPageProps' " w:xpath="/ns0:CoverPageProperties[1]/ns0:Abstract[1]" w:storeItemID="{55AF091B-3C7A-41E3-B477-F2FDAA23CFDA}"/>
          <w:text/>
        </w:sdtPr>
        <w:sdtContent>
          <w:r w:rsidR="000F5D25" w:rsidRPr="00DC4D8E">
            <w:rPr>
              <w:rStyle w:val="PlaceholderText"/>
            </w:rPr>
            <w:t>[</w:t>
          </w:r>
          <w:r w:rsidR="000F5D25" w:rsidRPr="00CE7E10">
            <w:rPr>
              <w:rStyle w:val="PlaceholderText"/>
              <w:color w:val="FF0000"/>
            </w:rPr>
            <w:t>INSERT OFFICER NAME</w:t>
          </w:r>
          <w:r w:rsidR="000F5D25" w:rsidRPr="00DC4D8E">
            <w:rPr>
              <w:rStyle w:val="PlaceholderText"/>
            </w:rPr>
            <w:t>]</w:t>
          </w:r>
        </w:sdtContent>
      </w:sdt>
      <w:r w:rsidR="008F1E27" w:rsidRPr="006A3BBA">
        <w:rPr>
          <w:szCs w:val="24"/>
          <w:lang w:eastAsia="en-US"/>
        </w:rPr>
        <w:t xml:space="preserve">, </w:t>
      </w:r>
      <w:r w:rsidR="00A207DB" w:rsidRPr="006A3BBA">
        <w:rPr>
          <w:szCs w:val="24"/>
          <w:lang w:eastAsia="en-US"/>
        </w:rPr>
        <w:t>575 South 10th Street, Lincoln, N</w:t>
      </w:r>
      <w:r w:rsidR="008F1E27" w:rsidRPr="006A3BBA">
        <w:rPr>
          <w:szCs w:val="24"/>
          <w:lang w:eastAsia="en-US"/>
        </w:rPr>
        <w:t>ebraska</w:t>
      </w:r>
      <w:r w:rsidR="00A207DB" w:rsidRPr="006A3BBA">
        <w:rPr>
          <w:szCs w:val="24"/>
          <w:lang w:eastAsia="en-US"/>
        </w:rPr>
        <w:t xml:space="preserve"> 68508.</w:t>
      </w:r>
    </w:p>
    <w:p w14:paraId="788533C4" w14:textId="77777777" w:rsidR="00A207DB" w:rsidRPr="006A3BBA" w:rsidRDefault="00A207DB" w:rsidP="003576EC">
      <w:pPr>
        <w:spacing w:line="276" w:lineRule="auto"/>
        <w:rPr>
          <w:szCs w:val="24"/>
        </w:rPr>
      </w:pPr>
      <w:permStart w:id="1851264910" w:edGrp="everyone"/>
    </w:p>
    <w:bookmarkEnd w:id="13"/>
    <w:p w14:paraId="2034C6F9" w14:textId="492FD0D3" w:rsidR="00A207DB" w:rsidRPr="00DB29E9" w:rsidRDefault="00A207DB" w:rsidP="00A207DB">
      <w:pPr>
        <w:spacing w:line="276" w:lineRule="auto"/>
        <w:jc w:val="center"/>
        <w:rPr>
          <w:b/>
          <w:bCs/>
          <w:szCs w:val="24"/>
          <w:u w:val="single"/>
          <w:lang w:eastAsia="en-US"/>
        </w:rPr>
      </w:pPr>
      <w:r w:rsidRPr="00DB29E9">
        <w:rPr>
          <w:szCs w:val="24"/>
        </w:rPr>
        <w:t>(</w:t>
      </w:r>
      <w:r w:rsidR="008F0B77" w:rsidRPr="00DB29E9">
        <w:rPr>
          <w:szCs w:val="24"/>
        </w:rPr>
        <w:t>DELETE IF NOT NEEDED</w:t>
      </w:r>
      <w:r w:rsidRPr="00DB29E9">
        <w:rPr>
          <w:szCs w:val="24"/>
        </w:rPr>
        <w:t xml:space="preserve"> NON-DISCLOSURE IF REQUESTED IN AFFIDAVIT)</w:t>
      </w:r>
      <w:r w:rsidRPr="00DB29E9">
        <w:rPr>
          <w:szCs w:val="24"/>
        </w:rPr>
        <w:br/>
      </w:r>
      <w:r w:rsidRPr="00DB29E9">
        <w:rPr>
          <w:b/>
          <w:bCs/>
          <w:szCs w:val="24"/>
          <w:u w:val="single"/>
          <w:lang w:eastAsia="en-US"/>
        </w:rPr>
        <w:t>Non-Disclosure Order</w:t>
      </w:r>
    </w:p>
    <w:p w14:paraId="760667D2" w14:textId="77777777" w:rsidR="0089199C" w:rsidRPr="00DB29E9" w:rsidRDefault="0089199C" w:rsidP="00A207DB">
      <w:pPr>
        <w:spacing w:line="276" w:lineRule="auto"/>
        <w:jc w:val="center"/>
        <w:rPr>
          <w:b/>
          <w:bCs/>
          <w:szCs w:val="24"/>
          <w:lang w:eastAsia="en-US"/>
        </w:rPr>
      </w:pPr>
    </w:p>
    <w:p w14:paraId="23C21514" w14:textId="046DABB0" w:rsidR="00A207DB" w:rsidRPr="006A3BBA" w:rsidRDefault="00A207DB" w:rsidP="0089199C">
      <w:pPr>
        <w:spacing w:line="276" w:lineRule="auto"/>
        <w:ind w:firstLine="720"/>
        <w:rPr>
          <w:rFonts w:eastAsia="Arial Unicode MS"/>
          <w:szCs w:val="24"/>
          <w:bdr w:val="nil"/>
        </w:rPr>
      </w:pPr>
      <w:r w:rsidRPr="00DB29E9">
        <w:rPr>
          <w:rFonts w:eastAsia="Arial Unicode MS"/>
          <w:szCs w:val="24"/>
          <w:bdr w:val="nil"/>
        </w:rPr>
        <w:t xml:space="preserve">Pursuant to Neb. Rev. Stat. </w:t>
      </w:r>
      <w:r w:rsidR="0089199C" w:rsidRPr="00DB29E9">
        <w:rPr>
          <w:rFonts w:eastAsia="Arial Unicode MS"/>
          <w:szCs w:val="24"/>
          <w:bdr w:val="nil"/>
        </w:rPr>
        <w:t xml:space="preserve">§ </w:t>
      </w:r>
      <w:r w:rsidRPr="00DB29E9">
        <w:rPr>
          <w:rFonts w:eastAsia="Arial Unicode MS"/>
          <w:szCs w:val="24"/>
          <w:bdr w:val="nil"/>
        </w:rPr>
        <w:t xml:space="preserve">86-2,108, the court finds that the records which are the subject of this Search Warrant are material and relevant to a legitimate law enforcement ongoing investigation. </w:t>
      </w:r>
      <w:sdt>
        <w:sdtPr>
          <w:rPr>
            <w:szCs w:val="24"/>
          </w:rPr>
          <w:alias w:val="Company Name"/>
          <w:tag w:val=""/>
          <w:id w:val="-1035577572"/>
          <w:placeholder>
            <w:docPart w:val="FB5D99FEE7404362BB2DF5B53BDF467E"/>
          </w:placeholder>
          <w:dataBinding w:prefixMappings="xmlns:ns0='http://purl.org/dc/elements/1.1/' xmlns:ns1='http://schemas.openxmlformats.org/package/2006/metadata/core-properties' " w:xpath="/ns1:coreProperties[1]/ns0:subject[1]" w:storeItemID="{6C3C8BC8-F283-45AE-878A-BAB7291924A1}"/>
          <w:text/>
        </w:sdtPr>
        <w:sdtContent>
          <w:r w:rsidR="00A30748">
            <w:rPr>
              <w:szCs w:val="24"/>
            </w:rPr>
            <w:t>Verizon</w:t>
          </w:r>
        </w:sdtContent>
      </w:sdt>
      <w:r w:rsidRPr="00DB29E9">
        <w:rPr>
          <w:rFonts w:eastAsia="Arial Unicode MS"/>
          <w:szCs w:val="24"/>
          <w:bdr w:val="nil"/>
        </w:rPr>
        <w:t xml:space="preserve"> is ordered NOT to notify any person of the existence of this Search Warrant, including the user of the account, or release any information related to this Search Warrant. This notice or disclosure restriction shall be for a period </w:t>
      </w:r>
      <w:r w:rsidR="00861C86" w:rsidRPr="00DB29E9">
        <w:rPr>
          <w:rFonts w:eastAsia="Arial Unicode MS"/>
          <w:szCs w:val="24"/>
          <w:bdr w:val="nil"/>
        </w:rPr>
        <w:t>of</w:t>
      </w:r>
      <w:r w:rsidRPr="00DB29E9">
        <w:rPr>
          <w:rFonts w:eastAsia="Arial Unicode MS"/>
          <w:szCs w:val="24"/>
          <w:bdr w:val="nil"/>
        </w:rPr>
        <w:t xml:space="preserve"> 90 days.</w:t>
      </w:r>
    </w:p>
    <w:p w14:paraId="12A0044C" w14:textId="77777777" w:rsidR="000B2FE1" w:rsidRPr="006A3BBA" w:rsidRDefault="000B2FE1" w:rsidP="003576EC">
      <w:pPr>
        <w:pStyle w:val="BodyTextIndent"/>
        <w:spacing w:line="276" w:lineRule="auto"/>
        <w:ind w:left="0"/>
        <w:rPr>
          <w:szCs w:val="24"/>
        </w:rPr>
      </w:pPr>
    </w:p>
    <w:permEnd w:id="1851264910"/>
    <w:p w14:paraId="1FD18BB0" w14:textId="51C1234D" w:rsidR="000B2FE1" w:rsidRPr="006A3BBA" w:rsidRDefault="000B2FE1" w:rsidP="0089199C">
      <w:pPr>
        <w:spacing w:line="276" w:lineRule="auto"/>
        <w:ind w:firstLine="720"/>
        <w:rPr>
          <w:szCs w:val="24"/>
        </w:rPr>
      </w:pPr>
      <w:r w:rsidRPr="006A3BBA">
        <w:rPr>
          <w:szCs w:val="24"/>
        </w:rPr>
        <w:t xml:space="preserve">This </w:t>
      </w:r>
      <w:r w:rsidR="00A207DB" w:rsidRPr="006A3BBA">
        <w:rPr>
          <w:szCs w:val="24"/>
        </w:rPr>
        <w:t>S</w:t>
      </w:r>
      <w:r w:rsidRPr="006A3BBA">
        <w:rPr>
          <w:szCs w:val="24"/>
        </w:rPr>
        <w:t xml:space="preserve">earch </w:t>
      </w:r>
      <w:r w:rsidR="00A207DB" w:rsidRPr="006A3BBA">
        <w:rPr>
          <w:szCs w:val="24"/>
        </w:rPr>
        <w:t>W</w:t>
      </w:r>
      <w:r w:rsidRPr="006A3BBA">
        <w:rPr>
          <w:szCs w:val="24"/>
        </w:rPr>
        <w:t xml:space="preserve">arrant shall be executed and returned within ten (10) days to </w:t>
      </w:r>
      <w:r w:rsidR="00861C86" w:rsidRPr="006A3BBA">
        <w:rPr>
          <w:szCs w:val="24"/>
        </w:rPr>
        <w:t>the</w:t>
      </w:r>
      <w:r w:rsidRPr="006A3BBA">
        <w:rPr>
          <w:szCs w:val="24"/>
        </w:rPr>
        <w:t xml:space="preserve"> </w:t>
      </w:r>
      <w:r w:rsidR="00C872E4">
        <w:rPr>
          <w:szCs w:val="24"/>
        </w:rPr>
        <w:t xml:space="preserve">undersigned Judge of the </w:t>
      </w:r>
      <w:sdt>
        <w:sdtPr>
          <w:rPr>
            <w:szCs w:val="24"/>
          </w:rPr>
          <w:alias w:val="Company Phone"/>
          <w:tag w:val=""/>
          <w:id w:val="-552933252"/>
          <w:placeholder>
            <w:docPart w:val="30E2AA69A5B34C4799E310FCA35F95F7"/>
          </w:placeholder>
          <w:dataBinding w:prefixMappings="xmlns:ns0='http://schemas.microsoft.com/office/2006/coverPageProps' " w:xpath="/ns0:CoverPageProperties[1]/ns0:CompanyPhone[1]" w:storeItemID="{55AF091B-3C7A-41E3-B477-F2FDAA23CFDA}"/>
          <w:text/>
        </w:sdtPr>
        <w:sdtContent>
          <w:r w:rsidR="00721121">
            <w:rPr>
              <w:szCs w:val="24"/>
            </w:rPr>
            <w:t>County</w:t>
          </w:r>
        </w:sdtContent>
      </w:sdt>
      <w:r w:rsidR="00C872E4" w:rsidRPr="006A3BBA">
        <w:rPr>
          <w:szCs w:val="24"/>
        </w:rPr>
        <w:t xml:space="preserve"> Court</w:t>
      </w:r>
      <w:r w:rsidR="00C872E4">
        <w:rPr>
          <w:szCs w:val="24"/>
        </w:rPr>
        <w:t xml:space="preserve"> of Lancaster County</w:t>
      </w:r>
      <w:r w:rsidR="00C872E4" w:rsidRPr="006A3BBA">
        <w:rPr>
          <w:szCs w:val="24"/>
        </w:rPr>
        <w:t>, Nebraska</w:t>
      </w:r>
      <w:r w:rsidRPr="006A3BBA">
        <w:rPr>
          <w:szCs w:val="24"/>
        </w:rPr>
        <w:t xml:space="preserve">. In the event records are not received from </w:t>
      </w:r>
      <w:sdt>
        <w:sdtPr>
          <w:rPr>
            <w:szCs w:val="24"/>
          </w:rPr>
          <w:alias w:val="Company Name"/>
          <w:tag w:val=""/>
          <w:id w:val="-260373086"/>
          <w:lock w:val="sdtLocked"/>
          <w:placeholder>
            <w:docPart w:val="52DD1061EAAE4CBCB2CD7FC2707FD815"/>
          </w:placeholder>
          <w:dataBinding w:prefixMappings="xmlns:ns0='http://purl.org/dc/elements/1.1/' xmlns:ns1='http://schemas.openxmlformats.org/package/2006/metadata/core-properties' " w:xpath="/ns1:coreProperties[1]/ns0:subject[1]" w:storeItemID="{6C3C8BC8-F283-45AE-878A-BAB7291924A1}"/>
          <w:text/>
        </w:sdtPr>
        <w:sdtContent>
          <w:r w:rsidR="00A30748">
            <w:rPr>
              <w:szCs w:val="24"/>
            </w:rPr>
            <w:t>Verizon</w:t>
          </w:r>
        </w:sdtContent>
      </w:sdt>
      <w:r w:rsidR="00A04EF3" w:rsidRPr="006A3BBA">
        <w:rPr>
          <w:szCs w:val="24"/>
        </w:rPr>
        <w:t xml:space="preserve"> </w:t>
      </w:r>
      <w:r w:rsidRPr="006A3BBA">
        <w:rPr>
          <w:szCs w:val="24"/>
        </w:rPr>
        <w:t>within ten (10) days, law enforcement is authorized to return the search warrant within ten (10) days of receipt of the records.</w:t>
      </w:r>
    </w:p>
    <w:p w14:paraId="44E89BA1" w14:textId="30A94EC3" w:rsidR="000B2FE1" w:rsidRPr="006A3BBA" w:rsidRDefault="009A7E73" w:rsidP="00A842E3">
      <w:pPr>
        <w:widowControl w:val="0"/>
        <w:spacing w:line="276" w:lineRule="auto"/>
      </w:pPr>
      <w:permStart w:id="1989823422" w:edGrp="everyone"/>
      <w:r>
        <w:t xml:space="preserve">  </w:t>
      </w:r>
    </w:p>
    <w:permEnd w:id="1989823422"/>
    <w:p w14:paraId="2AA74E46" w14:textId="6C2E7B56" w:rsidR="000B2FE1" w:rsidRPr="006A3BBA" w:rsidRDefault="000B2FE1" w:rsidP="00A842E3">
      <w:pPr>
        <w:widowControl w:val="0"/>
        <w:spacing w:line="276" w:lineRule="auto"/>
      </w:pPr>
      <w:r w:rsidRPr="006A3BBA">
        <w:t xml:space="preserve">     Given under my hand and seal this ___ day of </w:t>
      </w:r>
      <w:r w:rsidR="0089199C" w:rsidRPr="006A3BBA">
        <w:fldChar w:fldCharType="begin"/>
      </w:r>
      <w:r w:rsidR="0089199C" w:rsidRPr="006A3BBA">
        <w:instrText xml:space="preserve"> DATE  \@ "MMMM, YYYY"  \* MERGEFORMAT </w:instrText>
      </w:r>
      <w:r w:rsidR="0089199C" w:rsidRPr="006A3BBA">
        <w:fldChar w:fldCharType="separate"/>
      </w:r>
      <w:r w:rsidR="00986948">
        <w:rPr>
          <w:noProof/>
        </w:rPr>
        <w:t>July, 2025</w:t>
      </w:r>
      <w:r w:rsidR="0089199C" w:rsidRPr="006A3BBA">
        <w:fldChar w:fldCharType="end"/>
      </w:r>
      <w:r w:rsidR="00A207DB" w:rsidRPr="006A3BBA">
        <w:t>.</w:t>
      </w:r>
    </w:p>
    <w:p w14:paraId="6F72A4A6" w14:textId="77777777" w:rsidR="000B2FE1" w:rsidRPr="006A3BBA" w:rsidRDefault="000B2FE1" w:rsidP="00A842E3">
      <w:pPr>
        <w:widowControl w:val="0"/>
        <w:spacing w:line="276" w:lineRule="auto"/>
      </w:pPr>
      <w:permStart w:id="501039165" w:edGrp="everyone"/>
      <w:permEnd w:id="501039165"/>
    </w:p>
    <w:p w14:paraId="1FF64D4C" w14:textId="77777777" w:rsidR="00CB37C3" w:rsidRPr="006A3BBA" w:rsidRDefault="00CB37C3" w:rsidP="00A842E3">
      <w:pPr>
        <w:widowControl w:val="0"/>
        <w:spacing w:line="276" w:lineRule="auto"/>
      </w:pPr>
    </w:p>
    <w:p w14:paraId="1C23709D" w14:textId="77777777" w:rsidR="000B2FE1" w:rsidRPr="006A3BBA" w:rsidRDefault="000B2FE1" w:rsidP="00A842E3">
      <w:pPr>
        <w:widowControl w:val="0"/>
        <w:spacing w:line="276" w:lineRule="auto"/>
      </w:pPr>
      <w:r w:rsidRPr="006A3BBA">
        <w:tab/>
      </w:r>
      <w:r w:rsidRPr="006A3BBA">
        <w:tab/>
      </w:r>
      <w:r w:rsidRPr="006A3BBA">
        <w:tab/>
      </w:r>
      <w:r w:rsidRPr="006A3BBA">
        <w:tab/>
      </w:r>
      <w:r w:rsidRPr="006A3BBA">
        <w:tab/>
      </w:r>
      <w:r w:rsidRPr="006A3BBA">
        <w:tab/>
        <w:t>______________________________</w:t>
      </w:r>
    </w:p>
    <w:p w14:paraId="16A3F7B3" w14:textId="5731751B" w:rsidR="000B2FE1" w:rsidRPr="006A3BBA" w:rsidRDefault="000B2FE1" w:rsidP="00A842E3">
      <w:pPr>
        <w:widowControl w:val="0"/>
        <w:spacing w:line="276" w:lineRule="auto"/>
      </w:pPr>
      <w:r w:rsidRPr="006A3BBA">
        <w:t xml:space="preserve">              </w:t>
      </w:r>
      <w:r w:rsidRPr="006A3BBA">
        <w:tab/>
      </w:r>
      <w:r w:rsidRPr="006A3BBA">
        <w:tab/>
      </w:r>
      <w:r w:rsidRPr="006A3BBA">
        <w:tab/>
      </w:r>
      <w:r w:rsidRPr="006A3BBA">
        <w:tab/>
      </w:r>
      <w:r w:rsidRPr="006A3BBA">
        <w:tab/>
      </w:r>
      <w:r w:rsidRPr="006A3BBA">
        <w:tab/>
        <w:t xml:space="preserve">Judge of the </w:t>
      </w:r>
      <w:sdt>
        <w:sdtPr>
          <w:rPr>
            <w:szCs w:val="24"/>
          </w:rPr>
          <w:alias w:val="Company Phone"/>
          <w:tag w:val=""/>
          <w:id w:val="1472557768"/>
          <w:placeholder>
            <w:docPart w:val="4B1F4052A9384E24A64BB89BC8957578"/>
          </w:placeholder>
          <w:dataBinding w:prefixMappings="xmlns:ns0='http://schemas.microsoft.com/office/2006/coverPageProps' " w:xpath="/ns0:CoverPageProperties[1]/ns0:CompanyPhone[1]" w:storeItemID="{55AF091B-3C7A-41E3-B477-F2FDAA23CFDA}"/>
          <w:text/>
        </w:sdtPr>
        <w:sdtContent>
          <w:r w:rsidR="00721121">
            <w:rPr>
              <w:szCs w:val="24"/>
            </w:rPr>
            <w:t>County</w:t>
          </w:r>
        </w:sdtContent>
      </w:sdt>
      <w:r w:rsidRPr="006A3BBA">
        <w:t xml:space="preserve"> Court</w:t>
      </w:r>
    </w:p>
    <w:p w14:paraId="2B625E80" w14:textId="77777777" w:rsidR="000B2FE1" w:rsidRPr="006A3BBA" w:rsidRDefault="000B2FE1" w:rsidP="00A842E3">
      <w:pPr>
        <w:widowControl w:val="0"/>
        <w:spacing w:line="276" w:lineRule="auto"/>
      </w:pPr>
      <w:permStart w:id="1260485561" w:edGrp="everyone"/>
      <w:permEnd w:id="1260485561"/>
    </w:p>
    <w:p w14:paraId="77D0317C" w14:textId="77777777" w:rsidR="000B2FE1" w:rsidRPr="006A3BBA" w:rsidRDefault="000B2FE1" w:rsidP="00A842E3">
      <w:pPr>
        <w:spacing w:line="276" w:lineRule="auto"/>
      </w:pPr>
      <w:r w:rsidRPr="006A3BBA">
        <w:t xml:space="preserve">                                                                        ______________________________</w:t>
      </w:r>
    </w:p>
    <w:p w14:paraId="4217D7B3" w14:textId="0F7DF315" w:rsidR="000B2FE1" w:rsidRPr="006D1B75" w:rsidRDefault="000B2FE1" w:rsidP="006D1B75">
      <w:pPr>
        <w:spacing w:line="276" w:lineRule="auto"/>
      </w:pPr>
      <w:r w:rsidRPr="006A3BBA">
        <w:t xml:space="preserve">                                                                                      Printed Name of Judge</w:t>
      </w:r>
    </w:p>
    <w:sectPr w:rsidR="000B2FE1" w:rsidRPr="006D1B75" w:rsidSect="00BC277D">
      <w:headerReference w:type="default" r:id="rId14"/>
      <w:footerReference w:type="default" r:id="rId15"/>
      <w:footnotePr>
        <w:pos w:val="beneathText"/>
        <w:numRestart w:val="eachPage"/>
      </w:footnotePr>
      <w:endnotePr>
        <w:numFmt w:val="decimal"/>
      </w:endnotePr>
      <w:pgSz w:w="12240" w:h="15840"/>
      <w:pgMar w:top="2160" w:right="2160" w:bottom="2160" w:left="2160" w:header="720" w:footer="70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D0F2C5" w14:textId="77777777" w:rsidR="001C3AAE" w:rsidRDefault="001C3AAE">
      <w:r>
        <w:separator/>
      </w:r>
    </w:p>
  </w:endnote>
  <w:endnote w:type="continuationSeparator" w:id="0">
    <w:p w14:paraId="06C844B3" w14:textId="77777777" w:rsidR="001C3AAE" w:rsidRDefault="001C3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179FF6" w14:textId="14C02FE9" w:rsidR="009E7B43" w:rsidRPr="00A842E3" w:rsidRDefault="009E7B43" w:rsidP="00281078">
    <w:pPr>
      <w:pStyle w:val="Footer"/>
    </w:pPr>
    <w:r w:rsidRPr="00B77CA5">
      <w:rPr>
        <w:szCs w:val="18"/>
      </w:rPr>
      <w:t xml:space="preserve">     </w:t>
    </w:r>
    <w:permStart w:id="990149651" w:edGrp="everyone"/>
    <w:sdt>
      <w:sdtPr>
        <w:rPr>
          <w:szCs w:val="18"/>
        </w:rPr>
        <w:alias w:val="Case Number"/>
        <w:tag w:val=""/>
        <w:id w:val="-917326551"/>
        <w:lock w:val="sdtLocked"/>
        <w:placeholder>
          <w:docPart w:val="A07D0DD05D45416CB9F1326CC6FD0750"/>
        </w:placeholder>
        <w:dataBinding w:prefixMappings="xmlns:ns0='http://schemas.microsoft.com/office/2006/coverPageProps' " w:xpath="/ns0:CoverPageProperties[1]/ns0:CompanyAddress[1]" w:storeItemID="{55AF091B-3C7A-41E3-B477-F2FDAA23CFDA}"/>
        <w:text/>
      </w:sdtPr>
      <w:sdtContent>
        <w:r w:rsidR="001369BB">
          <w:rPr>
            <w:szCs w:val="18"/>
          </w:rPr>
          <w:t>Case #</w:t>
        </w:r>
      </w:sdtContent>
    </w:sdt>
    <w:permEnd w:id="990149651"/>
    <w:r w:rsidRPr="00A842E3">
      <w:rPr>
        <w:szCs w:val="18"/>
      </w:rPr>
      <w:t xml:space="preserve">                                      </w:t>
    </w:r>
    <w:r w:rsidR="00281078">
      <w:rPr>
        <w:szCs w:val="18"/>
      </w:rPr>
      <w:t>Affidavit</w:t>
    </w:r>
    <w:r w:rsidRPr="00A842E3">
      <w:rPr>
        <w:szCs w:val="18"/>
      </w:rPr>
      <w:t xml:space="preserve"> Page </w:t>
    </w:r>
    <w:r w:rsidRPr="00A842E3">
      <w:rPr>
        <w:rStyle w:val="PageNumber"/>
        <w:szCs w:val="18"/>
      </w:rPr>
      <w:fldChar w:fldCharType="begin"/>
    </w:r>
    <w:r w:rsidRPr="00A842E3">
      <w:rPr>
        <w:rStyle w:val="PageNumber"/>
        <w:szCs w:val="18"/>
      </w:rPr>
      <w:instrText xml:space="preserve"> PAGE \*ARABIC </w:instrText>
    </w:r>
    <w:r w:rsidRPr="00A842E3">
      <w:rPr>
        <w:rStyle w:val="PageNumber"/>
        <w:szCs w:val="18"/>
      </w:rPr>
      <w:fldChar w:fldCharType="separate"/>
    </w:r>
    <w:r w:rsidRPr="00A842E3">
      <w:rPr>
        <w:rStyle w:val="PageNumber"/>
        <w:szCs w:val="18"/>
      </w:rPr>
      <w:t>1</w:t>
    </w:r>
    <w:r w:rsidRPr="00A842E3">
      <w:rPr>
        <w:rStyle w:val="PageNumber"/>
        <w:szCs w:val="18"/>
      </w:rPr>
      <w:fldChar w:fldCharType="end"/>
    </w:r>
    <w:r w:rsidRPr="00A842E3">
      <w:rPr>
        <w:rStyle w:val="PageNumber"/>
        <w:szCs w:val="18"/>
      </w:rPr>
      <w:t xml:space="preserve"> of </w:t>
    </w:r>
    <w:r w:rsidR="00281078">
      <w:rPr>
        <w:rStyle w:val="PageNumber"/>
        <w:szCs w:val="18"/>
      </w:rPr>
      <w:fldChar w:fldCharType="begin"/>
    </w:r>
    <w:r w:rsidR="00281078">
      <w:rPr>
        <w:rStyle w:val="PageNumber"/>
        <w:szCs w:val="18"/>
      </w:rPr>
      <w:instrText xml:space="preserve"> SECTIONPAGES  </w:instrText>
    </w:r>
    <w:r w:rsidR="00281078">
      <w:rPr>
        <w:rStyle w:val="PageNumber"/>
        <w:szCs w:val="18"/>
      </w:rPr>
      <w:fldChar w:fldCharType="separate"/>
    </w:r>
    <w:r w:rsidR="00986948">
      <w:rPr>
        <w:rStyle w:val="PageNumber"/>
        <w:noProof/>
        <w:szCs w:val="18"/>
      </w:rPr>
      <w:t>7</w:t>
    </w:r>
    <w:r w:rsidR="00281078">
      <w:rPr>
        <w:rStyle w:val="PageNumber"/>
        <w:szCs w:val="18"/>
      </w:rPr>
      <w:fldChar w:fldCharType="end"/>
    </w:r>
    <w:r w:rsidRPr="00A842E3">
      <w:rPr>
        <w:rStyle w:val="PageNumber"/>
        <w:szCs w:val="18"/>
      </w:rPr>
      <w:t xml:space="preserve">                                 </w:t>
    </w:r>
    <w:r w:rsidR="00FA289F">
      <w:rPr>
        <w:rStyle w:val="PageNumber"/>
        <w:vanish/>
        <w:szCs w:val="18"/>
      </w:rPr>
      <w:t xml:space="preserve">Revised </w:t>
    </w:r>
    <w:r w:rsidR="00721121">
      <w:rPr>
        <w:rStyle w:val="PageNumber"/>
        <w:vanish/>
        <w:szCs w:val="18"/>
      </w:rPr>
      <w:t>March 2025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5DF70" w14:textId="2739DE74" w:rsidR="00281078" w:rsidRPr="00A842E3" w:rsidRDefault="00281078" w:rsidP="001369BB">
    <w:pPr>
      <w:pStyle w:val="Footer"/>
    </w:pPr>
    <w:r>
      <w:rPr>
        <w:color w:val="FF0000"/>
      </w:rPr>
      <w:t xml:space="preserve">     </w:t>
    </w:r>
    <w:permStart w:id="1145449209" w:edGrp="everyone"/>
    <w:sdt>
      <w:sdtPr>
        <w:alias w:val="Case Number"/>
        <w:tag w:val=""/>
        <w:id w:val="-1290739768"/>
        <w:lock w:val="sdtLocked"/>
        <w:placeholder>
          <w:docPart w:val="99F9A2D560624E14BB08EE6868E1824F"/>
        </w:placeholder>
        <w:dataBinding w:prefixMappings="xmlns:ns0='http://schemas.microsoft.com/office/2006/coverPageProps' " w:xpath="/ns0:CoverPageProperties[1]/ns0:CompanyAddress[1]" w:storeItemID="{55AF091B-3C7A-41E3-B477-F2FDAA23CFDA}"/>
        <w:text/>
      </w:sdtPr>
      <w:sdtContent>
        <w:r w:rsidR="001369BB">
          <w:t>Case #</w:t>
        </w:r>
      </w:sdtContent>
    </w:sdt>
    <w:permEnd w:id="1145449209"/>
    <w:r w:rsidRPr="00A842E3">
      <w:t xml:space="preserve">                                      </w:t>
    </w:r>
    <w:r>
      <w:t>Order</w:t>
    </w:r>
    <w:r w:rsidRPr="00A842E3">
      <w:t xml:space="preserve"> Page </w:t>
    </w:r>
    <w:r w:rsidRPr="00A842E3">
      <w:rPr>
        <w:rStyle w:val="PageNumber"/>
        <w:szCs w:val="18"/>
      </w:rPr>
      <w:fldChar w:fldCharType="begin"/>
    </w:r>
    <w:r w:rsidRPr="00A842E3">
      <w:rPr>
        <w:rStyle w:val="PageNumber"/>
        <w:szCs w:val="18"/>
      </w:rPr>
      <w:instrText xml:space="preserve"> PAGE \*ARABIC </w:instrText>
    </w:r>
    <w:r w:rsidRPr="00A842E3">
      <w:rPr>
        <w:rStyle w:val="PageNumber"/>
        <w:szCs w:val="18"/>
      </w:rPr>
      <w:fldChar w:fldCharType="separate"/>
    </w:r>
    <w:r w:rsidRPr="00A842E3">
      <w:rPr>
        <w:rStyle w:val="PageNumber"/>
        <w:szCs w:val="18"/>
      </w:rPr>
      <w:t>1</w:t>
    </w:r>
    <w:r w:rsidRPr="00A842E3">
      <w:rPr>
        <w:rStyle w:val="PageNumber"/>
        <w:szCs w:val="18"/>
      </w:rPr>
      <w:fldChar w:fldCharType="end"/>
    </w:r>
    <w:r w:rsidRPr="00A842E3">
      <w:rPr>
        <w:rStyle w:val="PageNumber"/>
        <w:szCs w:val="18"/>
      </w:rPr>
      <w:t xml:space="preserve"> of </w:t>
    </w:r>
    <w:r>
      <w:rPr>
        <w:rStyle w:val="PageNumber"/>
        <w:szCs w:val="18"/>
      </w:rPr>
      <w:fldChar w:fldCharType="begin"/>
    </w:r>
    <w:r>
      <w:rPr>
        <w:rStyle w:val="PageNumber"/>
        <w:szCs w:val="18"/>
      </w:rPr>
      <w:instrText xml:space="preserve"> SECTIONPAGES  </w:instrText>
    </w:r>
    <w:r>
      <w:rPr>
        <w:rStyle w:val="PageNumber"/>
        <w:szCs w:val="18"/>
      </w:rPr>
      <w:fldChar w:fldCharType="separate"/>
    </w:r>
    <w:r w:rsidR="00986948">
      <w:rPr>
        <w:rStyle w:val="PageNumber"/>
        <w:noProof/>
        <w:szCs w:val="18"/>
      </w:rPr>
      <w:t>7</w:t>
    </w:r>
    <w:r>
      <w:rPr>
        <w:rStyle w:val="PageNumber"/>
        <w:szCs w:val="18"/>
      </w:rPr>
      <w:fldChar w:fldCharType="end"/>
    </w:r>
    <w:r w:rsidRPr="00A842E3">
      <w:rPr>
        <w:rStyle w:val="PageNumber"/>
        <w:szCs w:val="18"/>
      </w:rPr>
      <w:t xml:space="preserve">                                </w:t>
    </w:r>
    <w:r w:rsidR="00762E80">
      <w:rPr>
        <w:rStyle w:val="PageNumber"/>
        <w:vanish/>
        <w:szCs w:val="18"/>
      </w:rPr>
      <w:t xml:space="preserve">Revised </w:t>
    </w:r>
    <w:r w:rsidR="00721121">
      <w:rPr>
        <w:rStyle w:val="PageNumber"/>
        <w:vanish/>
        <w:szCs w:val="18"/>
      </w:rPr>
      <w:t>March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1807B1" w14:textId="77777777" w:rsidR="001C3AAE" w:rsidRDefault="001C3AAE">
      <w:r>
        <w:separator/>
      </w:r>
    </w:p>
  </w:footnote>
  <w:footnote w:type="continuationSeparator" w:id="0">
    <w:p w14:paraId="73D2AEBF" w14:textId="77777777" w:rsidR="001C3AAE" w:rsidRDefault="001C3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7FAEAB4E" w14:paraId="50D2DC3A" w14:textId="77777777" w:rsidTr="7FAEAB4E">
      <w:trPr>
        <w:trHeight w:val="300"/>
      </w:trPr>
      <w:tc>
        <w:tcPr>
          <w:tcW w:w="2880" w:type="dxa"/>
        </w:tcPr>
        <w:p w14:paraId="518D0085" w14:textId="1BE53A36" w:rsidR="7FAEAB4E" w:rsidRDefault="7FAEAB4E" w:rsidP="7FAEAB4E">
          <w:pPr>
            <w:pStyle w:val="Header"/>
            <w:ind w:left="-115"/>
          </w:pPr>
        </w:p>
      </w:tc>
      <w:tc>
        <w:tcPr>
          <w:tcW w:w="2880" w:type="dxa"/>
        </w:tcPr>
        <w:p w14:paraId="554C2363" w14:textId="5BDAFCE3" w:rsidR="7FAEAB4E" w:rsidRDefault="7FAEAB4E" w:rsidP="7FAEAB4E">
          <w:pPr>
            <w:pStyle w:val="Header"/>
            <w:jc w:val="center"/>
          </w:pPr>
        </w:p>
      </w:tc>
      <w:tc>
        <w:tcPr>
          <w:tcW w:w="2880" w:type="dxa"/>
        </w:tcPr>
        <w:p w14:paraId="719A6FF9" w14:textId="24A8B008" w:rsidR="7FAEAB4E" w:rsidRDefault="7FAEAB4E" w:rsidP="7FAEAB4E">
          <w:pPr>
            <w:pStyle w:val="Header"/>
            <w:ind w:right="-115"/>
            <w:jc w:val="right"/>
          </w:pPr>
        </w:p>
      </w:tc>
    </w:tr>
  </w:tbl>
  <w:p w14:paraId="1C9845D4" w14:textId="3FC2F0E3" w:rsidR="7FAEAB4E" w:rsidRDefault="7FAEAB4E" w:rsidP="7FAEAB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7FAEAB4E" w14:paraId="16B0076F" w14:textId="77777777" w:rsidTr="7FAEAB4E">
      <w:trPr>
        <w:trHeight w:val="300"/>
      </w:trPr>
      <w:tc>
        <w:tcPr>
          <w:tcW w:w="2880" w:type="dxa"/>
        </w:tcPr>
        <w:p w14:paraId="327B8E74" w14:textId="76349FB5" w:rsidR="7FAEAB4E" w:rsidRDefault="7FAEAB4E" w:rsidP="7FAEAB4E">
          <w:pPr>
            <w:pStyle w:val="Header"/>
            <w:ind w:left="-115"/>
          </w:pPr>
        </w:p>
      </w:tc>
      <w:tc>
        <w:tcPr>
          <w:tcW w:w="2880" w:type="dxa"/>
        </w:tcPr>
        <w:p w14:paraId="7600A03F" w14:textId="3E7C5AAE" w:rsidR="7FAEAB4E" w:rsidRDefault="7FAEAB4E" w:rsidP="7FAEAB4E">
          <w:pPr>
            <w:pStyle w:val="Header"/>
            <w:jc w:val="center"/>
          </w:pPr>
        </w:p>
      </w:tc>
      <w:tc>
        <w:tcPr>
          <w:tcW w:w="2880" w:type="dxa"/>
        </w:tcPr>
        <w:p w14:paraId="2F240E05" w14:textId="6B8CE4AF" w:rsidR="7FAEAB4E" w:rsidRDefault="7FAEAB4E" w:rsidP="7FAEAB4E">
          <w:pPr>
            <w:pStyle w:val="Header"/>
            <w:ind w:right="-115"/>
            <w:jc w:val="right"/>
          </w:pPr>
        </w:p>
      </w:tc>
    </w:tr>
  </w:tbl>
  <w:p w14:paraId="3DDA01AF" w14:textId="0D621263" w:rsidR="7FAEAB4E" w:rsidRDefault="7FAEAB4E" w:rsidP="7FAEAB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17F24"/>
    <w:multiLevelType w:val="hybridMultilevel"/>
    <w:tmpl w:val="12C2E7FC"/>
    <w:lvl w:ilvl="0" w:tplc="8CF0386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B3C2897"/>
    <w:multiLevelType w:val="hybridMultilevel"/>
    <w:tmpl w:val="12C2E7FC"/>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2" w15:restartNumberingAfterBreak="0">
    <w:nsid w:val="0ED3687A"/>
    <w:multiLevelType w:val="hybridMultilevel"/>
    <w:tmpl w:val="B78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F6905"/>
    <w:multiLevelType w:val="hybridMultilevel"/>
    <w:tmpl w:val="6D167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443E80"/>
    <w:multiLevelType w:val="hybridMultilevel"/>
    <w:tmpl w:val="350EC0A6"/>
    <w:lvl w:ilvl="0" w:tplc="159C7860">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0C4F65"/>
    <w:multiLevelType w:val="hybridMultilevel"/>
    <w:tmpl w:val="52C6CD54"/>
    <w:lvl w:ilvl="0" w:tplc="85FA3D74">
      <w:start w:val="1"/>
      <w:numFmt w:val="decimal"/>
      <w:lvlText w:val="%1."/>
      <w:lvlJc w:val="left"/>
      <w:pPr>
        <w:ind w:left="2569" w:hanging="375"/>
      </w:pPr>
      <w:rPr>
        <w:rFonts w:hint="default"/>
      </w:rPr>
    </w:lvl>
    <w:lvl w:ilvl="1" w:tplc="04090019" w:tentative="1">
      <w:start w:val="1"/>
      <w:numFmt w:val="lowerLetter"/>
      <w:lvlText w:val="%2."/>
      <w:lvlJc w:val="left"/>
      <w:pPr>
        <w:ind w:left="2565" w:hanging="360"/>
      </w:pPr>
    </w:lvl>
    <w:lvl w:ilvl="2" w:tplc="0409001B">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6" w15:restartNumberingAfterBreak="0">
    <w:nsid w:val="75CD7D74"/>
    <w:multiLevelType w:val="hybridMultilevel"/>
    <w:tmpl w:val="0BC61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6466391">
    <w:abstractNumId w:val="4"/>
  </w:num>
  <w:num w:numId="2" w16cid:durableId="845362364">
    <w:abstractNumId w:val="0"/>
  </w:num>
  <w:num w:numId="3" w16cid:durableId="2130389277">
    <w:abstractNumId w:val="1"/>
  </w:num>
  <w:num w:numId="4" w16cid:durableId="1890648324">
    <w:abstractNumId w:val="6"/>
  </w:num>
  <w:num w:numId="5" w16cid:durableId="20667400">
    <w:abstractNumId w:val="5"/>
  </w:num>
  <w:num w:numId="6" w16cid:durableId="103306052">
    <w:abstractNumId w:val="3"/>
  </w:num>
  <w:num w:numId="7" w16cid:durableId="12362851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formsDesign/>
  <w:attachedTemplate r:id="rId1"/>
  <w:documentProtection w:edit="readOnly" w:formatting="1" w:enforcement="0"/>
  <w:defaultTabStop w:val="720"/>
  <w:characterSpacingControl w:val="doNotCompress"/>
  <w:footnotePr>
    <w:pos w:val="beneathText"/>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7B9"/>
    <w:rsid w:val="000002B8"/>
    <w:rsid w:val="00000B11"/>
    <w:rsid w:val="00014867"/>
    <w:rsid w:val="000843C5"/>
    <w:rsid w:val="00095B2B"/>
    <w:rsid w:val="00095BBC"/>
    <w:rsid w:val="000B2FE1"/>
    <w:rsid w:val="000C78FF"/>
    <w:rsid w:val="000D369F"/>
    <w:rsid w:val="000E648F"/>
    <w:rsid w:val="000F0C62"/>
    <w:rsid w:val="000F5D25"/>
    <w:rsid w:val="000F60A1"/>
    <w:rsid w:val="001014D9"/>
    <w:rsid w:val="001173CA"/>
    <w:rsid w:val="00120B28"/>
    <w:rsid w:val="00120B36"/>
    <w:rsid w:val="00125BC5"/>
    <w:rsid w:val="00125FF1"/>
    <w:rsid w:val="00126B15"/>
    <w:rsid w:val="00127376"/>
    <w:rsid w:val="001369BB"/>
    <w:rsid w:val="00140B9B"/>
    <w:rsid w:val="00143F15"/>
    <w:rsid w:val="00157A8F"/>
    <w:rsid w:val="0016213E"/>
    <w:rsid w:val="0016628C"/>
    <w:rsid w:val="001928AA"/>
    <w:rsid w:val="00194B66"/>
    <w:rsid w:val="001A3B5A"/>
    <w:rsid w:val="001B51CF"/>
    <w:rsid w:val="001C37F3"/>
    <w:rsid w:val="001C3AAE"/>
    <w:rsid w:val="001C61A3"/>
    <w:rsid w:val="001F258E"/>
    <w:rsid w:val="00215BC4"/>
    <w:rsid w:val="00225D9C"/>
    <w:rsid w:val="00235128"/>
    <w:rsid w:val="00254BBD"/>
    <w:rsid w:val="00254C1C"/>
    <w:rsid w:val="00261886"/>
    <w:rsid w:val="002679E4"/>
    <w:rsid w:val="002807B9"/>
    <w:rsid w:val="00280EA1"/>
    <w:rsid w:val="00281078"/>
    <w:rsid w:val="00296DF6"/>
    <w:rsid w:val="002A40F7"/>
    <w:rsid w:val="002A5383"/>
    <w:rsid w:val="002D2A70"/>
    <w:rsid w:val="002D773B"/>
    <w:rsid w:val="002F015D"/>
    <w:rsid w:val="002F5E5C"/>
    <w:rsid w:val="003060D4"/>
    <w:rsid w:val="003264DD"/>
    <w:rsid w:val="0033046E"/>
    <w:rsid w:val="00335C42"/>
    <w:rsid w:val="003377F1"/>
    <w:rsid w:val="003510D8"/>
    <w:rsid w:val="00362C63"/>
    <w:rsid w:val="003844D2"/>
    <w:rsid w:val="00385BAD"/>
    <w:rsid w:val="00394ECC"/>
    <w:rsid w:val="003A0329"/>
    <w:rsid w:val="003A50CE"/>
    <w:rsid w:val="003B0B18"/>
    <w:rsid w:val="003B38A0"/>
    <w:rsid w:val="003B681B"/>
    <w:rsid w:val="003B6DEB"/>
    <w:rsid w:val="003C0575"/>
    <w:rsid w:val="003D4532"/>
    <w:rsid w:val="003F228B"/>
    <w:rsid w:val="0043713B"/>
    <w:rsid w:val="0047298B"/>
    <w:rsid w:val="004967EF"/>
    <w:rsid w:val="004A0AE2"/>
    <w:rsid w:val="004A4789"/>
    <w:rsid w:val="004B10A2"/>
    <w:rsid w:val="004C6C08"/>
    <w:rsid w:val="004D1D44"/>
    <w:rsid w:val="004D2636"/>
    <w:rsid w:val="004D49E6"/>
    <w:rsid w:val="004E1B36"/>
    <w:rsid w:val="004E1DB0"/>
    <w:rsid w:val="004E7D85"/>
    <w:rsid w:val="004F1063"/>
    <w:rsid w:val="00520C4B"/>
    <w:rsid w:val="00531F39"/>
    <w:rsid w:val="0053358A"/>
    <w:rsid w:val="00546CD9"/>
    <w:rsid w:val="005500EA"/>
    <w:rsid w:val="0055469F"/>
    <w:rsid w:val="00560FE7"/>
    <w:rsid w:val="005713E2"/>
    <w:rsid w:val="00571477"/>
    <w:rsid w:val="00587B1D"/>
    <w:rsid w:val="00595CB2"/>
    <w:rsid w:val="005B547D"/>
    <w:rsid w:val="005C0E90"/>
    <w:rsid w:val="005D5819"/>
    <w:rsid w:val="005F2B86"/>
    <w:rsid w:val="00607F9C"/>
    <w:rsid w:val="00615108"/>
    <w:rsid w:val="00632897"/>
    <w:rsid w:val="00636915"/>
    <w:rsid w:val="00651F8E"/>
    <w:rsid w:val="00654124"/>
    <w:rsid w:val="006601E8"/>
    <w:rsid w:val="00697BFE"/>
    <w:rsid w:val="006A3BBA"/>
    <w:rsid w:val="006B1702"/>
    <w:rsid w:val="006C53F3"/>
    <w:rsid w:val="006D1B75"/>
    <w:rsid w:val="006D4B9D"/>
    <w:rsid w:val="006E4FDA"/>
    <w:rsid w:val="006F069B"/>
    <w:rsid w:val="007155B4"/>
    <w:rsid w:val="007161F9"/>
    <w:rsid w:val="00721121"/>
    <w:rsid w:val="007227E9"/>
    <w:rsid w:val="00732883"/>
    <w:rsid w:val="0074531E"/>
    <w:rsid w:val="00746E31"/>
    <w:rsid w:val="00756A5D"/>
    <w:rsid w:val="00762E80"/>
    <w:rsid w:val="00781678"/>
    <w:rsid w:val="00787CD0"/>
    <w:rsid w:val="007902A3"/>
    <w:rsid w:val="00791B7D"/>
    <w:rsid w:val="00792043"/>
    <w:rsid w:val="007E2972"/>
    <w:rsid w:val="007E7ACD"/>
    <w:rsid w:val="007F4127"/>
    <w:rsid w:val="00802B07"/>
    <w:rsid w:val="00805009"/>
    <w:rsid w:val="00806912"/>
    <w:rsid w:val="00811239"/>
    <w:rsid w:val="00825277"/>
    <w:rsid w:val="00831432"/>
    <w:rsid w:val="008336D5"/>
    <w:rsid w:val="00845FB6"/>
    <w:rsid w:val="00850792"/>
    <w:rsid w:val="008541E8"/>
    <w:rsid w:val="00861C86"/>
    <w:rsid w:val="0087565C"/>
    <w:rsid w:val="00881195"/>
    <w:rsid w:val="008831BB"/>
    <w:rsid w:val="0089199C"/>
    <w:rsid w:val="00891E1E"/>
    <w:rsid w:val="008A6AE3"/>
    <w:rsid w:val="008C18FA"/>
    <w:rsid w:val="008D5B12"/>
    <w:rsid w:val="008E67B3"/>
    <w:rsid w:val="008F0B77"/>
    <w:rsid w:val="008F1E19"/>
    <w:rsid w:val="008F1E27"/>
    <w:rsid w:val="00900807"/>
    <w:rsid w:val="00905882"/>
    <w:rsid w:val="00905B00"/>
    <w:rsid w:val="00916203"/>
    <w:rsid w:val="00936086"/>
    <w:rsid w:val="00947814"/>
    <w:rsid w:val="00951E4C"/>
    <w:rsid w:val="00954394"/>
    <w:rsid w:val="00964332"/>
    <w:rsid w:val="009649E4"/>
    <w:rsid w:val="00967DDC"/>
    <w:rsid w:val="00986948"/>
    <w:rsid w:val="009A7E73"/>
    <w:rsid w:val="009B0F29"/>
    <w:rsid w:val="009B72B3"/>
    <w:rsid w:val="009C33B7"/>
    <w:rsid w:val="009C7182"/>
    <w:rsid w:val="009C74FB"/>
    <w:rsid w:val="009E1CC2"/>
    <w:rsid w:val="009E7B43"/>
    <w:rsid w:val="009F1E1E"/>
    <w:rsid w:val="00A00A2F"/>
    <w:rsid w:val="00A04EF3"/>
    <w:rsid w:val="00A124D9"/>
    <w:rsid w:val="00A14E7F"/>
    <w:rsid w:val="00A207DB"/>
    <w:rsid w:val="00A22DE3"/>
    <w:rsid w:val="00A23FB5"/>
    <w:rsid w:val="00A30748"/>
    <w:rsid w:val="00A330D2"/>
    <w:rsid w:val="00A44499"/>
    <w:rsid w:val="00A62CFD"/>
    <w:rsid w:val="00A733C2"/>
    <w:rsid w:val="00A76B3B"/>
    <w:rsid w:val="00A866BC"/>
    <w:rsid w:val="00A9405F"/>
    <w:rsid w:val="00A94230"/>
    <w:rsid w:val="00AA2DC6"/>
    <w:rsid w:val="00AB6FEA"/>
    <w:rsid w:val="00AF29E9"/>
    <w:rsid w:val="00B03765"/>
    <w:rsid w:val="00B12FEA"/>
    <w:rsid w:val="00B201BB"/>
    <w:rsid w:val="00B24493"/>
    <w:rsid w:val="00B36D6C"/>
    <w:rsid w:val="00B50922"/>
    <w:rsid w:val="00B50F81"/>
    <w:rsid w:val="00B53FA4"/>
    <w:rsid w:val="00B7165F"/>
    <w:rsid w:val="00B742B3"/>
    <w:rsid w:val="00B77CA5"/>
    <w:rsid w:val="00B9173F"/>
    <w:rsid w:val="00BA641E"/>
    <w:rsid w:val="00BC277D"/>
    <w:rsid w:val="00BC7D01"/>
    <w:rsid w:val="00BD23B9"/>
    <w:rsid w:val="00BF46A1"/>
    <w:rsid w:val="00C04B08"/>
    <w:rsid w:val="00C16F3C"/>
    <w:rsid w:val="00C2253D"/>
    <w:rsid w:val="00C34F63"/>
    <w:rsid w:val="00C40411"/>
    <w:rsid w:val="00C7084C"/>
    <w:rsid w:val="00C73659"/>
    <w:rsid w:val="00C81DB4"/>
    <w:rsid w:val="00C82EE8"/>
    <w:rsid w:val="00C872E4"/>
    <w:rsid w:val="00C908BE"/>
    <w:rsid w:val="00CB37C3"/>
    <w:rsid w:val="00CB48A9"/>
    <w:rsid w:val="00CC6576"/>
    <w:rsid w:val="00CC75B2"/>
    <w:rsid w:val="00CD21A4"/>
    <w:rsid w:val="00CD6D8B"/>
    <w:rsid w:val="00CE0555"/>
    <w:rsid w:val="00CE7E10"/>
    <w:rsid w:val="00CF184F"/>
    <w:rsid w:val="00CF4925"/>
    <w:rsid w:val="00D0189B"/>
    <w:rsid w:val="00D20400"/>
    <w:rsid w:val="00D31551"/>
    <w:rsid w:val="00D46D6D"/>
    <w:rsid w:val="00D54D7F"/>
    <w:rsid w:val="00D55AAD"/>
    <w:rsid w:val="00D80C60"/>
    <w:rsid w:val="00D81FCB"/>
    <w:rsid w:val="00D849D4"/>
    <w:rsid w:val="00DB29E9"/>
    <w:rsid w:val="00DF2907"/>
    <w:rsid w:val="00E05D0B"/>
    <w:rsid w:val="00E17E6E"/>
    <w:rsid w:val="00E3623D"/>
    <w:rsid w:val="00E73D6E"/>
    <w:rsid w:val="00E74AEB"/>
    <w:rsid w:val="00E76D5F"/>
    <w:rsid w:val="00E926CA"/>
    <w:rsid w:val="00E9286B"/>
    <w:rsid w:val="00EA4E54"/>
    <w:rsid w:val="00EA7655"/>
    <w:rsid w:val="00EB01D5"/>
    <w:rsid w:val="00EB1C71"/>
    <w:rsid w:val="00EB47A8"/>
    <w:rsid w:val="00EE142E"/>
    <w:rsid w:val="00EF16E5"/>
    <w:rsid w:val="00F35C94"/>
    <w:rsid w:val="00F620C7"/>
    <w:rsid w:val="00F717AA"/>
    <w:rsid w:val="00F8425D"/>
    <w:rsid w:val="00F90FC2"/>
    <w:rsid w:val="00F928F8"/>
    <w:rsid w:val="00F97EA9"/>
    <w:rsid w:val="00FA1366"/>
    <w:rsid w:val="00FA289F"/>
    <w:rsid w:val="00FB2C0C"/>
    <w:rsid w:val="00FC13F5"/>
    <w:rsid w:val="00FC2C9A"/>
    <w:rsid w:val="00FD3676"/>
    <w:rsid w:val="00FD4C79"/>
    <w:rsid w:val="00FD688F"/>
    <w:rsid w:val="00FE1123"/>
    <w:rsid w:val="00FE1F33"/>
    <w:rsid w:val="00FF6B84"/>
    <w:rsid w:val="00FF7A0E"/>
    <w:rsid w:val="02998442"/>
    <w:rsid w:val="249C2A77"/>
    <w:rsid w:val="2BD319F9"/>
    <w:rsid w:val="51328F30"/>
    <w:rsid w:val="7B86BE3E"/>
    <w:rsid w:val="7FAEA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620D2"/>
  <w15:chartTrackingRefBased/>
  <w15:docId w15:val="{3E897EBA-55B5-4CFA-96A9-D4C4024FE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3F5"/>
    <w:pPr>
      <w:suppressAutoHyphens/>
      <w:spacing w:after="0" w:line="240" w:lineRule="auto"/>
    </w:pPr>
    <w:rPr>
      <w:rFonts w:ascii="Times New Roman" w:eastAsia="Times New Roman" w:hAnsi="Times New Roman" w:cs="Times New Roman"/>
      <w:sz w:val="24"/>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FC13F5"/>
  </w:style>
  <w:style w:type="paragraph" w:styleId="BodyTextIndent">
    <w:name w:val="Body Text Indent"/>
    <w:basedOn w:val="Normal"/>
    <w:link w:val="BodyTextIndentChar"/>
    <w:rsid w:val="00FC13F5"/>
    <w:pPr>
      <w:spacing w:line="360" w:lineRule="auto"/>
      <w:ind w:left="720"/>
    </w:pPr>
    <w:rPr>
      <w:rFonts w:ascii="Arial" w:hAnsi="Arial"/>
    </w:rPr>
  </w:style>
  <w:style w:type="character" w:customStyle="1" w:styleId="BodyTextIndentChar">
    <w:name w:val="Body Text Indent Char"/>
    <w:basedOn w:val="DefaultParagraphFont"/>
    <w:link w:val="BodyTextIndent"/>
    <w:rsid w:val="00FC13F5"/>
    <w:rPr>
      <w:rFonts w:ascii="Arial" w:eastAsia="Times New Roman" w:hAnsi="Arial" w:cs="Times New Roman"/>
      <w:sz w:val="24"/>
      <w:szCs w:val="20"/>
      <w:lang w:eastAsia="ar-SA"/>
    </w:rPr>
  </w:style>
  <w:style w:type="paragraph" w:styleId="Footer">
    <w:name w:val="footer"/>
    <w:basedOn w:val="Normal"/>
    <w:link w:val="FooterChar"/>
    <w:rsid w:val="001369BB"/>
    <w:pPr>
      <w:tabs>
        <w:tab w:val="center" w:pos="4320"/>
        <w:tab w:val="right" w:pos="8640"/>
      </w:tabs>
    </w:pPr>
    <w:rPr>
      <w:sz w:val="18"/>
    </w:rPr>
  </w:style>
  <w:style w:type="character" w:customStyle="1" w:styleId="FooterChar">
    <w:name w:val="Footer Char"/>
    <w:basedOn w:val="DefaultParagraphFont"/>
    <w:link w:val="Footer"/>
    <w:rsid w:val="001369BB"/>
    <w:rPr>
      <w:rFonts w:ascii="Times New Roman" w:eastAsia="Times New Roman" w:hAnsi="Times New Roman" w:cs="Times New Roman"/>
      <w:sz w:val="18"/>
      <w:szCs w:val="20"/>
      <w:lang w:eastAsia="ar-SA"/>
    </w:rPr>
  </w:style>
  <w:style w:type="paragraph" w:styleId="Title">
    <w:name w:val="Title"/>
    <w:basedOn w:val="Normal"/>
    <w:next w:val="Subtitle"/>
    <w:link w:val="TitleChar"/>
    <w:qFormat/>
    <w:rsid w:val="00E9286B"/>
    <w:pPr>
      <w:jc w:val="center"/>
    </w:pPr>
    <w:rPr>
      <w:b/>
    </w:rPr>
  </w:style>
  <w:style w:type="character" w:customStyle="1" w:styleId="TitleChar">
    <w:name w:val="Title Char"/>
    <w:basedOn w:val="DefaultParagraphFont"/>
    <w:link w:val="Title"/>
    <w:rsid w:val="00E9286B"/>
    <w:rPr>
      <w:rFonts w:ascii="Times New Roman" w:eastAsia="Times New Roman" w:hAnsi="Times New Roman" w:cs="Times New Roman"/>
      <w:b/>
      <w:sz w:val="24"/>
      <w:szCs w:val="20"/>
      <w:lang w:eastAsia="ar-SA"/>
    </w:rPr>
  </w:style>
  <w:style w:type="character" w:styleId="Hyperlink">
    <w:name w:val="Hyperlink"/>
    <w:basedOn w:val="DefaultParagraphFont"/>
    <w:uiPriority w:val="99"/>
    <w:unhideWhenUsed/>
    <w:rsid w:val="00FC13F5"/>
    <w:rPr>
      <w:color w:val="0563C1" w:themeColor="hyperlink"/>
      <w:u w:val="single"/>
    </w:rPr>
  </w:style>
  <w:style w:type="paragraph" w:styleId="ListParagraph">
    <w:name w:val="List Paragraph"/>
    <w:basedOn w:val="Normal"/>
    <w:uiPriority w:val="34"/>
    <w:qFormat/>
    <w:rsid w:val="00FC13F5"/>
    <w:pPr>
      <w:ind w:left="720"/>
      <w:contextualSpacing/>
    </w:pPr>
  </w:style>
  <w:style w:type="paragraph" w:styleId="Subtitle">
    <w:name w:val="Subtitle"/>
    <w:basedOn w:val="Normal"/>
    <w:next w:val="Normal"/>
    <w:link w:val="SubtitleChar"/>
    <w:uiPriority w:val="11"/>
    <w:qFormat/>
    <w:rsid w:val="00FC13F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C13F5"/>
    <w:rPr>
      <w:rFonts w:eastAsiaTheme="minorEastAsia"/>
      <w:color w:val="5A5A5A" w:themeColor="text1" w:themeTint="A5"/>
      <w:spacing w:val="15"/>
      <w:lang w:eastAsia="ar-SA"/>
    </w:rPr>
  </w:style>
  <w:style w:type="paragraph" w:styleId="Header">
    <w:name w:val="header"/>
    <w:basedOn w:val="Normal"/>
    <w:link w:val="HeaderChar"/>
    <w:uiPriority w:val="99"/>
    <w:unhideWhenUsed/>
    <w:rsid w:val="00FF6B84"/>
    <w:pPr>
      <w:tabs>
        <w:tab w:val="center" w:pos="4680"/>
        <w:tab w:val="right" w:pos="9360"/>
      </w:tabs>
    </w:pPr>
  </w:style>
  <w:style w:type="character" w:customStyle="1" w:styleId="HeaderChar">
    <w:name w:val="Header Char"/>
    <w:basedOn w:val="DefaultParagraphFont"/>
    <w:link w:val="Header"/>
    <w:uiPriority w:val="99"/>
    <w:rsid w:val="00FF6B84"/>
    <w:rPr>
      <w:rFonts w:ascii="Times New Roman" w:eastAsia="Times New Roman" w:hAnsi="Times New Roman" w:cs="Times New Roman"/>
      <w:sz w:val="24"/>
      <w:szCs w:val="20"/>
      <w:lang w:eastAsia="ar-SA"/>
    </w:rPr>
  </w:style>
  <w:style w:type="paragraph" w:customStyle="1" w:styleId="paragraph">
    <w:name w:val="paragraph"/>
    <w:basedOn w:val="Normal"/>
    <w:rsid w:val="004D2636"/>
    <w:pPr>
      <w:suppressAutoHyphens w:val="0"/>
      <w:spacing w:before="100" w:beforeAutospacing="1" w:after="100" w:afterAutospacing="1"/>
    </w:pPr>
    <w:rPr>
      <w:szCs w:val="24"/>
      <w:lang w:eastAsia="en-US"/>
    </w:rPr>
  </w:style>
  <w:style w:type="character" w:customStyle="1" w:styleId="normaltextrun">
    <w:name w:val="normaltextrun"/>
    <w:basedOn w:val="DefaultParagraphFont"/>
    <w:rsid w:val="004D2636"/>
  </w:style>
  <w:style w:type="character" w:customStyle="1" w:styleId="eop">
    <w:name w:val="eop"/>
    <w:basedOn w:val="DefaultParagraphFont"/>
    <w:rsid w:val="004D2636"/>
  </w:style>
  <w:style w:type="character" w:styleId="PlaceholderText">
    <w:name w:val="Placeholder Text"/>
    <w:basedOn w:val="DefaultParagraphFont"/>
    <w:uiPriority w:val="99"/>
    <w:semiHidden/>
    <w:rsid w:val="008541E8"/>
    <w:rPr>
      <w:color w:val="66666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yle1">
    <w:name w:val="Style1"/>
    <w:basedOn w:val="DefaultParagraphFont"/>
    <w:uiPriority w:val="1"/>
    <w:rsid w:val="0043713B"/>
    <w:rPr>
      <w:rFonts w:ascii="Times New Roman" w:hAnsi="Times New Roman"/>
      <w:b/>
      <w:sz w:val="24"/>
      <w:u w:val="single"/>
    </w:rPr>
  </w:style>
  <w:style w:type="character" w:customStyle="1" w:styleId="Style2">
    <w:name w:val="Style2"/>
    <w:basedOn w:val="DefaultParagraphFont"/>
    <w:uiPriority w:val="1"/>
    <w:rsid w:val="003844D2"/>
    <w:rPr>
      <w:rFonts w:ascii="Times New Roman" w:hAnsi="Times New Roman"/>
      <w:b w:val="0"/>
      <w:i w:val="0"/>
      <w:color w:val="auto"/>
      <w:sz w:val="24"/>
    </w:rPr>
  </w:style>
  <w:style w:type="character" w:customStyle="1" w:styleId="Style3">
    <w:name w:val="Style3"/>
    <w:basedOn w:val="DefaultParagraphFont"/>
    <w:uiPriority w:val="1"/>
    <w:rsid w:val="003844D2"/>
    <w:rPr>
      <w:rFonts w:ascii="Times New Roman" w:hAnsi="Times New Roman"/>
      <w:b w:val="0"/>
      <w:i w:val="0"/>
      <w:color w:val="auto"/>
      <w:sz w:val="24"/>
    </w:rPr>
  </w:style>
  <w:style w:type="character" w:customStyle="1" w:styleId="Style4">
    <w:name w:val="Style4"/>
    <w:basedOn w:val="DefaultParagraphFont"/>
    <w:uiPriority w:val="1"/>
    <w:rsid w:val="003844D2"/>
    <w:rPr>
      <w:rFonts w:ascii="Times New Roman" w:hAnsi="Times New Roman"/>
      <w:b w:val="0"/>
      <w:i w:val="0"/>
      <w:color w:val="auto"/>
      <w:sz w:val="24"/>
    </w:rPr>
  </w:style>
  <w:style w:type="character" w:customStyle="1" w:styleId="Style5">
    <w:name w:val="Style5"/>
    <w:basedOn w:val="DefaultParagraphFont"/>
    <w:uiPriority w:val="1"/>
    <w:rsid w:val="003844D2"/>
    <w:rPr>
      <w:rFonts w:ascii="Times New Roman" w:hAnsi="Times New Roman"/>
      <w:b w:val="0"/>
      <w:i w:val="0"/>
      <w:color w:val="auto"/>
      <w:sz w:val="24"/>
    </w:rPr>
  </w:style>
  <w:style w:type="character" w:customStyle="1" w:styleId="Style6">
    <w:name w:val="Style6"/>
    <w:basedOn w:val="DefaultParagraphFont"/>
    <w:uiPriority w:val="1"/>
    <w:rsid w:val="003844D2"/>
    <w:rPr>
      <w:rFonts w:ascii="Times New Roman" w:hAnsi="Times New Roman"/>
      <w:b w:val="0"/>
      <w:i w:val="0"/>
      <w:color w:val="auto"/>
      <w:sz w:val="24"/>
    </w:rPr>
  </w:style>
  <w:style w:type="character" w:styleId="CommentReference">
    <w:name w:val="annotation reference"/>
    <w:basedOn w:val="DefaultParagraphFont"/>
    <w:uiPriority w:val="99"/>
    <w:semiHidden/>
    <w:unhideWhenUsed/>
    <w:rsid w:val="00560FE7"/>
    <w:rPr>
      <w:sz w:val="16"/>
      <w:szCs w:val="16"/>
    </w:rPr>
  </w:style>
  <w:style w:type="paragraph" w:styleId="CommentText">
    <w:name w:val="annotation text"/>
    <w:basedOn w:val="Normal"/>
    <w:link w:val="CommentTextChar"/>
    <w:uiPriority w:val="99"/>
    <w:unhideWhenUsed/>
    <w:rsid w:val="00560FE7"/>
    <w:rPr>
      <w:sz w:val="20"/>
    </w:rPr>
  </w:style>
  <w:style w:type="character" w:customStyle="1" w:styleId="CommentTextChar">
    <w:name w:val="Comment Text Char"/>
    <w:basedOn w:val="DefaultParagraphFont"/>
    <w:link w:val="CommentText"/>
    <w:uiPriority w:val="99"/>
    <w:rsid w:val="00560FE7"/>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60FE7"/>
    <w:rPr>
      <w:b/>
      <w:bCs/>
    </w:rPr>
  </w:style>
  <w:style w:type="character" w:customStyle="1" w:styleId="CommentSubjectChar">
    <w:name w:val="Comment Subject Char"/>
    <w:basedOn w:val="CommentTextChar"/>
    <w:link w:val="CommentSubject"/>
    <w:uiPriority w:val="99"/>
    <w:semiHidden/>
    <w:rsid w:val="00560FE7"/>
    <w:rPr>
      <w:rFonts w:ascii="Times New Roman" w:eastAsia="Times New Roman" w:hAnsi="Times New Roman" w:cs="Times New Roman"/>
      <w:b/>
      <w:bCs/>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4786476">
      <w:bodyDiv w:val="1"/>
      <w:marLeft w:val="0"/>
      <w:marRight w:val="0"/>
      <w:marTop w:val="0"/>
      <w:marBottom w:val="0"/>
      <w:divBdr>
        <w:top w:val="none" w:sz="0" w:space="0" w:color="auto"/>
        <w:left w:val="none" w:sz="0" w:space="0" w:color="auto"/>
        <w:bottom w:val="none" w:sz="0" w:space="0" w:color="auto"/>
        <w:right w:val="none" w:sz="0" w:space="0" w:color="auto"/>
      </w:divBdr>
      <w:divsChild>
        <w:div w:id="1172406224">
          <w:marLeft w:val="0"/>
          <w:marRight w:val="0"/>
          <w:marTop w:val="0"/>
          <w:marBottom w:val="0"/>
          <w:divBdr>
            <w:top w:val="none" w:sz="0" w:space="0" w:color="auto"/>
            <w:left w:val="none" w:sz="0" w:space="0" w:color="auto"/>
            <w:bottom w:val="none" w:sz="0" w:space="0" w:color="auto"/>
            <w:right w:val="none" w:sz="0" w:space="0" w:color="auto"/>
          </w:divBdr>
        </w:div>
        <w:div w:id="1992174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d1654\Downloads\TextNow%20Historical%20Affidavit%20tem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27E4E7831454F7584A5039C1C33B109"/>
        <w:category>
          <w:name w:val="General"/>
          <w:gallery w:val="placeholder"/>
        </w:category>
        <w:types>
          <w:type w:val="bbPlcHdr"/>
        </w:types>
        <w:behaviors>
          <w:behavior w:val="content"/>
        </w:behaviors>
        <w:guid w:val="{BF5C7C04-9D03-40F1-A2FA-7BD59EFFBAA5}"/>
      </w:docPartPr>
      <w:docPartBody>
        <w:p w:rsidR="002D2A70" w:rsidRDefault="00937EB2" w:rsidP="00937EB2">
          <w:pPr>
            <w:pStyle w:val="E27E4E7831454F7584A5039C1C33B1092"/>
          </w:pPr>
          <w:r w:rsidRPr="00DC4D8E">
            <w:rPr>
              <w:rStyle w:val="PlaceholderText"/>
            </w:rPr>
            <w:t>[</w:t>
          </w:r>
          <w:r w:rsidRPr="008F1E27">
            <w:rPr>
              <w:rStyle w:val="PlaceholderText"/>
              <w:color w:val="FF0000"/>
            </w:rPr>
            <w:t>OFFICER NAME</w:t>
          </w:r>
          <w:r w:rsidRPr="00DC4D8E">
            <w:rPr>
              <w:rStyle w:val="PlaceholderText"/>
            </w:rPr>
            <w:t>]</w:t>
          </w:r>
        </w:p>
      </w:docPartBody>
    </w:docPart>
    <w:docPart>
      <w:docPartPr>
        <w:name w:val="5CAE84F1A34544579CB73F4517163F9C"/>
        <w:category>
          <w:name w:val="General"/>
          <w:gallery w:val="placeholder"/>
        </w:category>
        <w:types>
          <w:type w:val="bbPlcHdr"/>
        </w:types>
        <w:behaviors>
          <w:behavior w:val="content"/>
        </w:behaviors>
        <w:guid w:val="{4765A230-55D6-41D4-BC2D-6DD76123D567}"/>
      </w:docPartPr>
      <w:docPartBody>
        <w:p w:rsidR="002D2A70" w:rsidRDefault="00937EB2" w:rsidP="00937EB2">
          <w:pPr>
            <w:pStyle w:val="5CAE84F1A34544579CB73F4517163F9C2"/>
          </w:pPr>
          <w:r w:rsidRPr="00DC4D8E">
            <w:rPr>
              <w:rStyle w:val="PlaceholderText"/>
            </w:rPr>
            <w:t>[</w:t>
          </w:r>
          <w:r w:rsidRPr="00CE7E10">
            <w:rPr>
              <w:rStyle w:val="PlaceholderText"/>
              <w:color w:val="FF0000"/>
            </w:rPr>
            <w:t>INSERT OFFICER NAME</w:t>
          </w:r>
          <w:r w:rsidRPr="00DC4D8E">
            <w:rPr>
              <w:rStyle w:val="PlaceholderText"/>
            </w:rPr>
            <w:t>]</w:t>
          </w:r>
        </w:p>
      </w:docPartBody>
    </w:docPart>
    <w:docPart>
      <w:docPartPr>
        <w:name w:val="6D6F8D46A1724F3193023FB5AB36AC31"/>
        <w:category>
          <w:name w:val="General"/>
          <w:gallery w:val="placeholder"/>
        </w:category>
        <w:types>
          <w:type w:val="bbPlcHdr"/>
        </w:types>
        <w:behaviors>
          <w:behavior w:val="content"/>
        </w:behaviors>
        <w:guid w:val="{287C9176-2ACB-48E9-ACB2-DFF749AB5A41}"/>
      </w:docPartPr>
      <w:docPartBody>
        <w:p w:rsidR="00D31551" w:rsidRDefault="00937EB2" w:rsidP="00937EB2">
          <w:pPr>
            <w:pStyle w:val="6D6F8D46A1724F3193023FB5AB36AC311"/>
          </w:pPr>
          <w:r w:rsidRPr="0064637C">
            <w:rPr>
              <w:rStyle w:val="PlaceholderText"/>
            </w:rPr>
            <w:t>[</w:t>
          </w:r>
          <w:r w:rsidRPr="00CE7E10">
            <w:rPr>
              <w:rStyle w:val="PlaceholderText"/>
              <w:color w:val="FF0000"/>
            </w:rPr>
            <w:t>INSERT OFFICER NAME</w:t>
          </w:r>
          <w:r w:rsidRPr="0064637C">
            <w:rPr>
              <w:rStyle w:val="PlaceholderText"/>
            </w:rPr>
            <w:t>]</w:t>
          </w:r>
        </w:p>
      </w:docPartBody>
    </w:docPart>
    <w:docPart>
      <w:docPartPr>
        <w:name w:val="113D59E5110F498A9F7ACD963E56739B"/>
        <w:category>
          <w:name w:val="General"/>
          <w:gallery w:val="placeholder"/>
        </w:category>
        <w:types>
          <w:type w:val="bbPlcHdr"/>
        </w:types>
        <w:behaviors>
          <w:behavior w:val="content"/>
        </w:behaviors>
        <w:guid w:val="{21ED52B4-315A-4BA9-94C3-D2346F9613DC}"/>
      </w:docPartPr>
      <w:docPartBody>
        <w:p w:rsidR="00D31551" w:rsidRDefault="00937EB2" w:rsidP="00937EB2">
          <w:pPr>
            <w:pStyle w:val="113D59E5110F498A9F7ACD963E56739B1"/>
          </w:pPr>
          <w:r w:rsidRPr="0064637C">
            <w:rPr>
              <w:rStyle w:val="PlaceholderText"/>
            </w:rPr>
            <w:t>[</w:t>
          </w:r>
          <w:r w:rsidRPr="00CE7E10">
            <w:rPr>
              <w:rStyle w:val="PlaceholderText"/>
              <w:color w:val="FF0000"/>
            </w:rPr>
            <w:t>INSERT OFFICER NAME</w:t>
          </w:r>
          <w:r w:rsidRPr="0064637C">
            <w:rPr>
              <w:rStyle w:val="PlaceholderText"/>
            </w:rPr>
            <w:t>]</w:t>
          </w:r>
        </w:p>
      </w:docPartBody>
    </w:docPart>
    <w:docPart>
      <w:docPartPr>
        <w:name w:val="A07D0DD05D45416CB9F1326CC6FD0750"/>
        <w:category>
          <w:name w:val="General"/>
          <w:gallery w:val="placeholder"/>
        </w:category>
        <w:types>
          <w:type w:val="bbPlcHdr"/>
        </w:types>
        <w:behaviors>
          <w:behavior w:val="content"/>
        </w:behaviors>
        <w:guid w:val="{63BCF85A-5F90-40C2-9B0D-E85C6E683C99}"/>
      </w:docPartPr>
      <w:docPartBody>
        <w:p w:rsidR="00D31551" w:rsidRDefault="0011570D" w:rsidP="0011570D">
          <w:pPr>
            <w:pStyle w:val="A07D0DD05D45416CB9F1326CC6FD0750"/>
          </w:pPr>
          <w:r w:rsidRPr="006A3BBA">
            <w:rPr>
              <w:rStyle w:val="PlaceholderText"/>
            </w:rPr>
            <w:t>[</w:t>
          </w:r>
          <w:r w:rsidRPr="006A3BBA">
            <w:rPr>
              <w:sz w:val="18"/>
              <w:szCs w:val="18"/>
            </w:rPr>
            <w:t>CASE #</w:t>
          </w:r>
          <w:r w:rsidRPr="006A3BBA">
            <w:rPr>
              <w:rStyle w:val="PlaceholderText"/>
            </w:rPr>
            <w:t>]</w:t>
          </w:r>
        </w:p>
      </w:docPartBody>
    </w:docPart>
    <w:docPart>
      <w:docPartPr>
        <w:name w:val="99F9A2D560624E14BB08EE6868E1824F"/>
        <w:category>
          <w:name w:val="General"/>
          <w:gallery w:val="placeholder"/>
        </w:category>
        <w:types>
          <w:type w:val="bbPlcHdr"/>
        </w:types>
        <w:behaviors>
          <w:behavior w:val="content"/>
        </w:behaviors>
        <w:guid w:val="{7404D795-BF9C-451C-9252-219C01E7988C}"/>
      </w:docPartPr>
      <w:docPartBody>
        <w:p w:rsidR="00D31551" w:rsidRDefault="0011570D" w:rsidP="0011570D">
          <w:pPr>
            <w:pStyle w:val="99F9A2D560624E14BB08EE6868E1824F"/>
          </w:pPr>
          <w:r w:rsidRPr="006A3BBA">
            <w:rPr>
              <w:rStyle w:val="PlaceholderText"/>
            </w:rPr>
            <w:t>[</w:t>
          </w:r>
          <w:r w:rsidRPr="006A3BBA">
            <w:rPr>
              <w:sz w:val="18"/>
              <w:szCs w:val="18"/>
            </w:rPr>
            <w:t>CASE #</w:t>
          </w:r>
          <w:r w:rsidRPr="006A3BBA">
            <w:rPr>
              <w:rStyle w:val="PlaceholderText"/>
            </w:rPr>
            <w:t>]</w:t>
          </w:r>
        </w:p>
      </w:docPartBody>
    </w:docPart>
    <w:docPart>
      <w:docPartPr>
        <w:name w:val="52DD1061EAAE4CBCB2CD7FC2707FD815"/>
        <w:category>
          <w:name w:val="General"/>
          <w:gallery w:val="placeholder"/>
        </w:category>
        <w:types>
          <w:type w:val="bbPlcHdr"/>
        </w:types>
        <w:behaviors>
          <w:behavior w:val="content"/>
        </w:behaviors>
        <w:guid w:val="{9B070A06-C1C0-4638-B1FC-F2D13BFCA54E}"/>
      </w:docPartPr>
      <w:docPartBody>
        <w:p w:rsidR="00692446" w:rsidRDefault="0011570D" w:rsidP="0011570D">
          <w:pPr>
            <w:pStyle w:val="52DD1061EAAE4CBCB2CD7FC2707FD815"/>
          </w:pPr>
          <w:r w:rsidRPr="006A3BBA">
            <w:rPr>
              <w:rStyle w:val="PlaceholderText"/>
            </w:rPr>
            <w:t>[</w:t>
          </w:r>
          <w:r w:rsidRPr="006A3BBA">
            <w:rPr>
              <w:szCs w:val="24"/>
              <w:lang w:eastAsia="en-US"/>
            </w:rPr>
            <w:t>COMPANY NAME</w:t>
          </w:r>
          <w:r w:rsidRPr="006A3BBA">
            <w:rPr>
              <w:rStyle w:val="PlaceholderText"/>
            </w:rPr>
            <w:t>]</w:t>
          </w:r>
        </w:p>
      </w:docPartBody>
    </w:docPart>
    <w:docPart>
      <w:docPartPr>
        <w:name w:val="FC4ADF0BCFB64329822E436604DF69D9"/>
        <w:category>
          <w:name w:val="General"/>
          <w:gallery w:val="placeholder"/>
        </w:category>
        <w:types>
          <w:type w:val="bbPlcHdr"/>
        </w:types>
        <w:behaviors>
          <w:behavior w:val="content"/>
        </w:behaviors>
        <w:guid w:val="{D44360F9-8E00-461C-AB93-CFBEF638FFE2}"/>
      </w:docPartPr>
      <w:docPartBody>
        <w:p w:rsidR="00692446" w:rsidRDefault="0011570D" w:rsidP="0011570D">
          <w:pPr>
            <w:pStyle w:val="FC4ADF0BCFB64329822E436604DF69D9"/>
          </w:pPr>
          <w:r w:rsidRPr="00A00A2F">
            <w:rPr>
              <w:rStyle w:val="PlaceholderText"/>
            </w:rPr>
            <w:t>[COMPANY NAME]</w:t>
          </w:r>
        </w:p>
      </w:docPartBody>
    </w:docPart>
    <w:docPart>
      <w:docPartPr>
        <w:name w:val="64D67002E1E9407FA37E2EEF3588FB87"/>
        <w:category>
          <w:name w:val="General"/>
          <w:gallery w:val="placeholder"/>
        </w:category>
        <w:types>
          <w:type w:val="bbPlcHdr"/>
        </w:types>
        <w:behaviors>
          <w:behavior w:val="content"/>
        </w:behaviors>
        <w:guid w:val="{0608378F-02FE-4828-894E-9FDA22332945}"/>
      </w:docPartPr>
      <w:docPartBody>
        <w:p w:rsidR="00692446" w:rsidRDefault="0011570D" w:rsidP="0011570D">
          <w:pPr>
            <w:pStyle w:val="64D67002E1E9407FA37E2EEF3588FB87"/>
          </w:pPr>
          <w:r w:rsidRPr="00A00A2F">
            <w:rPr>
              <w:rStyle w:val="PlaceholderText"/>
            </w:rPr>
            <w:t>[COMPANY NAME]</w:t>
          </w:r>
        </w:p>
      </w:docPartBody>
    </w:docPart>
    <w:docPart>
      <w:docPartPr>
        <w:name w:val="8A819F6224AE44EB9FEFA92DAD756ADD"/>
        <w:category>
          <w:name w:val="General"/>
          <w:gallery w:val="placeholder"/>
        </w:category>
        <w:types>
          <w:type w:val="bbPlcHdr"/>
        </w:types>
        <w:behaviors>
          <w:behavior w:val="content"/>
        </w:behaviors>
        <w:guid w:val="{E55C3CDA-33DD-4165-A3C8-BA5B06633C00}"/>
      </w:docPartPr>
      <w:docPartBody>
        <w:p w:rsidR="00F96D9F" w:rsidRDefault="00FA6D44" w:rsidP="00FA6D44">
          <w:pPr>
            <w:pStyle w:val="8A819F6224AE44EB9FEFA92DAD756ADD11"/>
          </w:pPr>
          <w:r w:rsidRPr="006A3BBA">
            <w:rPr>
              <w:rStyle w:val="PlaceholderText"/>
            </w:rPr>
            <w:t>[OFFICER EMAIL]</w:t>
          </w:r>
        </w:p>
      </w:docPartBody>
    </w:docPart>
    <w:docPart>
      <w:docPartPr>
        <w:name w:val="FB5D99FEE7404362BB2DF5B53BDF467E"/>
        <w:category>
          <w:name w:val="General"/>
          <w:gallery w:val="placeholder"/>
        </w:category>
        <w:types>
          <w:type w:val="bbPlcHdr"/>
        </w:types>
        <w:behaviors>
          <w:behavior w:val="content"/>
        </w:behaviors>
        <w:guid w:val="{4A4D62AC-2B53-4CDE-BEDB-8DA91233B454}"/>
      </w:docPartPr>
      <w:docPartBody>
        <w:p w:rsidR="00F5758B" w:rsidRDefault="0011570D" w:rsidP="0011570D">
          <w:pPr>
            <w:pStyle w:val="FB5D99FEE7404362BB2DF5B53BDF467E"/>
          </w:pPr>
          <w:r w:rsidRPr="006A3BBA">
            <w:rPr>
              <w:rStyle w:val="PlaceholderText"/>
            </w:rPr>
            <w:t>[</w:t>
          </w:r>
          <w:r w:rsidRPr="006A3BBA">
            <w:rPr>
              <w:szCs w:val="24"/>
              <w:lang w:eastAsia="en-US"/>
            </w:rPr>
            <w:t>COMPANY NAME</w:t>
          </w:r>
          <w:r w:rsidRPr="006A3BBA">
            <w:rPr>
              <w:rStyle w:val="PlaceholderText"/>
            </w:rPr>
            <w:t>]</w:t>
          </w:r>
        </w:p>
      </w:docPartBody>
    </w:docPart>
    <w:docPart>
      <w:docPartPr>
        <w:name w:val="84C293BA4D1A4D9EB19002CBA3AD6A1F"/>
        <w:category>
          <w:name w:val="General"/>
          <w:gallery w:val="placeholder"/>
        </w:category>
        <w:types>
          <w:type w:val="bbPlcHdr"/>
        </w:types>
        <w:behaviors>
          <w:behavior w:val="content"/>
        </w:behaviors>
        <w:guid w:val="{16824666-D7D7-40E8-98D5-0012B44DDB59}"/>
      </w:docPartPr>
      <w:docPartBody>
        <w:p w:rsidR="00F5758B" w:rsidRDefault="0011570D" w:rsidP="0011570D">
          <w:pPr>
            <w:pStyle w:val="84C293BA4D1A4D9EB19002CBA3AD6A1F"/>
          </w:pPr>
          <w:r w:rsidRPr="00A00A2F">
            <w:rPr>
              <w:rStyle w:val="PlaceholderText"/>
            </w:rPr>
            <w:t>[COMPANY NAME]</w:t>
          </w:r>
        </w:p>
      </w:docPartBody>
    </w:docPart>
    <w:docPart>
      <w:docPartPr>
        <w:name w:val="E7DF5292E5684F5385AA2CAE61084FEE"/>
        <w:category>
          <w:name w:val="General"/>
          <w:gallery w:val="placeholder"/>
        </w:category>
        <w:types>
          <w:type w:val="bbPlcHdr"/>
        </w:types>
        <w:behaviors>
          <w:behavior w:val="content"/>
        </w:behaviors>
        <w:guid w:val="{E3D0AC5E-1216-4CBC-86D0-BEC232B2D5C9}"/>
      </w:docPartPr>
      <w:docPartBody>
        <w:p w:rsidR="00F5758B" w:rsidRDefault="00FA6D44" w:rsidP="00FA6D44">
          <w:pPr>
            <w:pStyle w:val="E7DF5292E5684F5385AA2CAE61084FEE11"/>
          </w:pPr>
          <w:r w:rsidRPr="006A3BBA">
            <w:rPr>
              <w:rStyle w:val="PlaceholderText"/>
            </w:rPr>
            <w:t>[OFFICER EMAIL]</w:t>
          </w:r>
        </w:p>
      </w:docPartBody>
    </w:docPart>
    <w:docPart>
      <w:docPartPr>
        <w:name w:val="54FEEE5199C642629B703C16BD2BC178"/>
        <w:category>
          <w:name w:val="General"/>
          <w:gallery w:val="placeholder"/>
        </w:category>
        <w:types>
          <w:type w:val="bbPlcHdr"/>
        </w:types>
        <w:behaviors>
          <w:behavior w:val="content"/>
        </w:behaviors>
        <w:guid w:val="{7489BA63-5E2B-404E-8FC4-C5D0DA2EA006}"/>
      </w:docPartPr>
      <w:docPartBody>
        <w:p w:rsidR="00F5758B" w:rsidRDefault="00937EB2" w:rsidP="00937EB2">
          <w:pPr>
            <w:pStyle w:val="54FEEE5199C642629B703C16BD2BC1781"/>
          </w:pPr>
          <w:r w:rsidRPr="00DC4D8E">
            <w:rPr>
              <w:rStyle w:val="PlaceholderText"/>
            </w:rPr>
            <w:t>[</w:t>
          </w:r>
          <w:r w:rsidRPr="00CE7E10">
            <w:rPr>
              <w:rStyle w:val="PlaceholderText"/>
              <w:color w:val="FF0000"/>
            </w:rPr>
            <w:t>INSERT OFFICER NAME</w:t>
          </w:r>
          <w:r w:rsidRPr="00DC4D8E">
            <w:rPr>
              <w:rStyle w:val="PlaceholderText"/>
            </w:rPr>
            <w:t>]</w:t>
          </w:r>
        </w:p>
      </w:docPartBody>
    </w:docPart>
    <w:docPart>
      <w:docPartPr>
        <w:name w:val="D71198EDFF154181802711A3D19A9241"/>
        <w:category>
          <w:name w:val="General"/>
          <w:gallery w:val="placeholder"/>
        </w:category>
        <w:types>
          <w:type w:val="bbPlcHdr"/>
        </w:types>
        <w:behaviors>
          <w:behavior w:val="content"/>
        </w:behaviors>
        <w:guid w:val="{6995EBD6-6D07-4E83-A21E-A832E197DCAE}"/>
      </w:docPartPr>
      <w:docPartBody>
        <w:p w:rsidR="00286371" w:rsidRDefault="00937EB2" w:rsidP="00937EB2">
          <w:pPr>
            <w:pStyle w:val="D71198EDFF154181802711A3D19A92411"/>
          </w:pPr>
          <w:r w:rsidRPr="006A3BBA">
            <w:rPr>
              <w:rStyle w:val="PlaceholderText"/>
              <w:rFonts w:eastAsiaTheme="minorHAnsi"/>
            </w:rPr>
            <w:t>YEAR</w:t>
          </w:r>
        </w:p>
      </w:docPartBody>
    </w:docPart>
    <w:docPart>
      <w:docPartPr>
        <w:name w:val="37309FB423244CF3BF3AD24421327ED7"/>
        <w:category>
          <w:name w:val="General"/>
          <w:gallery w:val="placeholder"/>
        </w:category>
        <w:types>
          <w:type w:val="bbPlcHdr"/>
        </w:types>
        <w:behaviors>
          <w:behavior w:val="content"/>
        </w:behaviors>
        <w:guid w:val="{9244540B-FC4B-4A75-B0FF-F00E0D0119EE}"/>
      </w:docPartPr>
      <w:docPartBody>
        <w:p w:rsidR="00286371" w:rsidRDefault="007864E7" w:rsidP="007864E7">
          <w:pPr>
            <w:pStyle w:val="37309FB423244CF3BF3AD24421327ED74"/>
          </w:pPr>
          <w:r>
            <w:rPr>
              <w:color w:val="FF0000"/>
              <w:szCs w:val="24"/>
            </w:rPr>
            <w:t>INSERT CASE FACTS</w:t>
          </w:r>
        </w:p>
      </w:docPartBody>
    </w:docPart>
    <w:docPart>
      <w:docPartPr>
        <w:name w:val="97EB73F26A9448C08E647D280696BC7D"/>
        <w:category>
          <w:name w:val="General"/>
          <w:gallery w:val="placeholder"/>
        </w:category>
        <w:types>
          <w:type w:val="bbPlcHdr"/>
        </w:types>
        <w:behaviors>
          <w:behavior w:val="content"/>
        </w:behaviors>
        <w:guid w:val="{EAC9208F-C692-4DC5-9546-F82E0D6F1D54}"/>
      </w:docPartPr>
      <w:docPartBody>
        <w:p w:rsidR="007A7A37" w:rsidRDefault="007A7A37" w:rsidP="007A7A37">
          <w:pPr>
            <w:pStyle w:val="97EB73F26A9448C08E647D280696BC7D2"/>
          </w:pPr>
          <w:r>
            <w:rPr>
              <w:szCs w:val="22"/>
            </w:rPr>
            <w:t xml:space="preserve"> DATE, TIME, TIME ZONE, to DATE, TIME, TIME ZONE</w:t>
          </w:r>
          <w:r w:rsidRPr="00A009AF">
            <w:rPr>
              <w:rStyle w:val="PlaceholderText"/>
              <w:rFonts w:eastAsiaTheme="minorHAnsi"/>
            </w:rPr>
            <w:t>]</w:t>
          </w:r>
        </w:p>
      </w:docPartBody>
    </w:docPart>
    <w:docPart>
      <w:docPartPr>
        <w:name w:val="C5BAEBCC8E374227B0327DD17A931461"/>
        <w:category>
          <w:name w:val="General"/>
          <w:gallery w:val="placeholder"/>
        </w:category>
        <w:types>
          <w:type w:val="bbPlcHdr"/>
        </w:types>
        <w:behaviors>
          <w:behavior w:val="content"/>
        </w:behaviors>
        <w:guid w:val="{08CF2918-AE4B-46F4-A2B0-EE04C4681B8A}"/>
      </w:docPartPr>
      <w:docPartBody>
        <w:p w:rsidR="007A7A37" w:rsidRDefault="007A7A37" w:rsidP="007A7A37">
          <w:pPr>
            <w:pStyle w:val="C5BAEBCC8E374227B0327DD17A9314612"/>
          </w:pPr>
          <w:r w:rsidRPr="00A009AF">
            <w:rPr>
              <w:rStyle w:val="PlaceholderText"/>
              <w:rFonts w:eastAsiaTheme="minorHAnsi"/>
            </w:rPr>
            <w:t>[</w:t>
          </w:r>
          <w:r>
            <w:rPr>
              <w:szCs w:val="22"/>
            </w:rPr>
            <w:t>DATE, TIME, TIME ZONE, to DATE, TIME, TIME ZONE</w:t>
          </w:r>
          <w:r w:rsidRPr="00A009AF">
            <w:rPr>
              <w:rStyle w:val="PlaceholderText"/>
              <w:rFonts w:eastAsiaTheme="minorHAnsi"/>
            </w:rPr>
            <w:t>]</w:t>
          </w:r>
        </w:p>
      </w:docPartBody>
    </w:docPart>
    <w:docPart>
      <w:docPartPr>
        <w:name w:val="E02601B83F854A19A5809AC79D007A5B"/>
        <w:category>
          <w:name w:val="General"/>
          <w:gallery w:val="placeholder"/>
        </w:category>
        <w:types>
          <w:type w:val="bbPlcHdr"/>
        </w:types>
        <w:behaviors>
          <w:behavior w:val="content"/>
        </w:behaviors>
        <w:guid w:val="{AD9B4E66-54F9-441A-BF6E-0DAC2D71213C}"/>
      </w:docPartPr>
      <w:docPartBody>
        <w:p w:rsidR="00823ADE" w:rsidRDefault="0011570D" w:rsidP="0011570D">
          <w:pPr>
            <w:pStyle w:val="E02601B83F854A19A5809AC79D007A5B"/>
          </w:pPr>
          <w:r w:rsidRPr="00A00A2F">
            <w:rPr>
              <w:rStyle w:val="PlaceholderText"/>
            </w:rPr>
            <w:t>[COMPANY NAME]</w:t>
          </w:r>
        </w:p>
      </w:docPartBody>
    </w:docPart>
    <w:docPart>
      <w:docPartPr>
        <w:name w:val="B9F523D9D22E496D8B270B9CCEF8A116"/>
        <w:category>
          <w:name w:val="General"/>
          <w:gallery w:val="placeholder"/>
        </w:category>
        <w:types>
          <w:type w:val="bbPlcHdr"/>
        </w:types>
        <w:behaviors>
          <w:behavior w:val="content"/>
        </w:behaviors>
        <w:guid w:val="{EDC11820-23B7-461D-A23B-5A361A06323E}"/>
      </w:docPartPr>
      <w:docPartBody>
        <w:p w:rsidR="007161DD" w:rsidRDefault="007161DD" w:rsidP="007161DD">
          <w:pPr>
            <w:pStyle w:val="B9F523D9D22E496D8B270B9CCEF8A116"/>
          </w:pPr>
          <w:r w:rsidRPr="00282CD6">
            <w:rPr>
              <w:rStyle w:val="PlaceholderText"/>
            </w:rPr>
            <w:t>[</w:t>
          </w:r>
          <w:r w:rsidRPr="003B0B18">
            <w:rPr>
              <w:color w:val="FF0000"/>
            </w:rPr>
            <w:t>INSERT COMPANY NAME AND ADDRESS</w:t>
          </w:r>
          <w:r w:rsidRPr="00282CD6">
            <w:rPr>
              <w:rStyle w:val="PlaceholderText"/>
            </w:rPr>
            <w:t>]</w:t>
          </w:r>
        </w:p>
      </w:docPartBody>
    </w:docPart>
    <w:docPart>
      <w:docPartPr>
        <w:name w:val="D1D0879DF98D449582DD0E86F4D86B21"/>
        <w:category>
          <w:name w:val="General"/>
          <w:gallery w:val="placeholder"/>
        </w:category>
        <w:types>
          <w:type w:val="bbPlcHdr"/>
        </w:types>
        <w:behaviors>
          <w:behavior w:val="content"/>
        </w:behaviors>
        <w:guid w:val="{B985733F-18B0-4E4F-AC7C-8F9EA0ED2671}"/>
      </w:docPartPr>
      <w:docPartBody>
        <w:p w:rsidR="00297531" w:rsidRDefault="00DB4BB9" w:rsidP="00DB4BB9">
          <w:pPr>
            <w:pStyle w:val="D1D0879DF98D449582DD0E86F4D86B21"/>
          </w:pPr>
          <w:r w:rsidRPr="00282CD6">
            <w:rPr>
              <w:rStyle w:val="PlaceholderText"/>
            </w:rPr>
            <w:t>[</w:t>
          </w:r>
          <w:r w:rsidRPr="003B0B18">
            <w:rPr>
              <w:color w:val="FF0000"/>
            </w:rPr>
            <w:t>INSERT COMPANY NAME AND ADDRESS</w:t>
          </w:r>
          <w:r w:rsidRPr="00282CD6">
            <w:rPr>
              <w:rStyle w:val="PlaceholderText"/>
            </w:rPr>
            <w:t>]</w:t>
          </w:r>
        </w:p>
      </w:docPartBody>
    </w:docPart>
    <w:docPart>
      <w:docPartPr>
        <w:name w:val="B9FCE6BBA6334010AEADC6978F9AD7C5"/>
        <w:category>
          <w:name w:val="General"/>
          <w:gallery w:val="placeholder"/>
        </w:category>
        <w:types>
          <w:type w:val="bbPlcHdr"/>
        </w:types>
        <w:behaviors>
          <w:behavior w:val="content"/>
        </w:behaviors>
        <w:guid w:val="{097FF28B-BD71-4BAF-A264-A2DC01C25F50}"/>
      </w:docPartPr>
      <w:docPartBody>
        <w:p w:rsidR="0011570D" w:rsidRDefault="0011570D" w:rsidP="0011570D">
          <w:pPr>
            <w:pStyle w:val="B9FCE6BBA6334010AEADC6978F9AD7C5"/>
          </w:pPr>
          <w:r w:rsidRPr="006A3BBA">
            <w:rPr>
              <w:rStyle w:val="PlaceholderText"/>
            </w:rPr>
            <w:t>[COMPANY NAME]</w:t>
          </w:r>
        </w:p>
      </w:docPartBody>
    </w:docPart>
    <w:docPart>
      <w:docPartPr>
        <w:name w:val="F4F22547200E404CB1E567F114EC8B3D"/>
        <w:category>
          <w:name w:val="General"/>
          <w:gallery w:val="placeholder"/>
        </w:category>
        <w:types>
          <w:type w:val="bbPlcHdr"/>
        </w:types>
        <w:behaviors>
          <w:behavior w:val="content"/>
        </w:behaviors>
        <w:guid w:val="{4F1A6E8D-81A6-4512-9C11-40AAD0ECD35F}"/>
      </w:docPartPr>
      <w:docPartBody>
        <w:p w:rsidR="00C64CFE" w:rsidRPr="004E1DB0" w:rsidRDefault="00C64CFE" w:rsidP="00845FB6">
          <w:pPr>
            <w:spacing w:line="276" w:lineRule="auto"/>
            <w:rPr>
              <w:rStyle w:val="PlaceholderText"/>
              <w:rFonts w:eastAsiaTheme="minorHAnsi"/>
            </w:rPr>
          </w:pPr>
        </w:p>
        <w:p w:rsidR="00C974E2" w:rsidRDefault="00C64CFE" w:rsidP="00C64CFE">
          <w:pPr>
            <w:pStyle w:val="F4F22547200E404CB1E567F114EC8B3D7"/>
          </w:pPr>
          <w:r w:rsidRPr="004E1DB0">
            <w:rPr>
              <w:rStyle w:val="PlaceholderText"/>
              <w:rFonts w:eastAsiaTheme="minorHAnsi"/>
            </w:rPr>
            <w:t>]</w:t>
          </w:r>
        </w:p>
      </w:docPartBody>
    </w:docPart>
    <w:docPart>
      <w:docPartPr>
        <w:name w:val="BD15F7B94318468588AA7AAC4A2A389A"/>
        <w:category>
          <w:name w:val="General"/>
          <w:gallery w:val="placeholder"/>
        </w:category>
        <w:types>
          <w:type w:val="bbPlcHdr"/>
        </w:types>
        <w:behaviors>
          <w:behavior w:val="content"/>
        </w:behaviors>
        <w:guid w:val="{4BE72A0E-299E-4C28-ABAE-CD62EDCDBBF8}"/>
      </w:docPartPr>
      <w:docPartBody>
        <w:p w:rsidR="00C64CFE" w:rsidRPr="004E1DB0" w:rsidRDefault="00C64CFE" w:rsidP="00F35C94">
          <w:pPr>
            <w:spacing w:line="276" w:lineRule="auto"/>
            <w:rPr>
              <w:rStyle w:val="PlaceholderText"/>
              <w:rFonts w:eastAsiaTheme="minorHAnsi"/>
            </w:rPr>
          </w:pPr>
          <w:r w:rsidRPr="004E1DB0">
            <w:rPr>
              <w:rStyle w:val="PlaceholderText"/>
              <w:rFonts w:eastAsiaTheme="minorHAnsi"/>
            </w:rPr>
            <w:t>[-     Basic subscriber information, without limitation, and the following subscriber records associated with the telephone number(s) identified above, including but not limited to:</w:t>
          </w:r>
        </w:p>
        <w:p w:rsidR="00C64CFE" w:rsidRPr="004E1DB0" w:rsidRDefault="00C64CFE" w:rsidP="00F35C94">
          <w:pPr>
            <w:spacing w:line="276" w:lineRule="auto"/>
            <w:rPr>
              <w:rStyle w:val="PlaceholderText"/>
              <w:rFonts w:eastAsiaTheme="minorHAnsi"/>
            </w:rPr>
          </w:pPr>
          <w:r w:rsidRPr="004E1DB0">
            <w:rPr>
              <w:rStyle w:val="PlaceholderText"/>
              <w:rFonts w:eastAsiaTheme="minorHAnsi"/>
            </w:rPr>
            <w:t xml:space="preserve">               &gt; All subscriber information to include name, tax identification number(s) (social security number(s) or employer identification number(s)).</w:t>
          </w:r>
        </w:p>
        <w:p w:rsidR="00C64CFE" w:rsidRPr="004E1DB0" w:rsidRDefault="00C64CFE" w:rsidP="00F35C94">
          <w:pPr>
            <w:spacing w:line="276" w:lineRule="auto"/>
            <w:rPr>
              <w:rStyle w:val="PlaceholderText"/>
              <w:rFonts w:eastAsiaTheme="minorHAnsi"/>
            </w:rPr>
          </w:pPr>
          <w:r w:rsidRPr="004E1DB0">
            <w:rPr>
              <w:rStyle w:val="PlaceholderText"/>
              <w:rFonts w:eastAsiaTheme="minorHAnsi"/>
            </w:rPr>
            <w:t xml:space="preserve">               &gt; Physical address, mailing addresses, residential addresses, business addresses, e-mail addresses and any other address information.</w:t>
          </w:r>
        </w:p>
        <w:p w:rsidR="00C64CFE" w:rsidRPr="004E1DB0" w:rsidRDefault="00C64CFE" w:rsidP="00F35C94">
          <w:pPr>
            <w:spacing w:line="276" w:lineRule="auto"/>
            <w:rPr>
              <w:rStyle w:val="PlaceholderText"/>
              <w:rFonts w:eastAsiaTheme="minorHAnsi"/>
            </w:rPr>
          </w:pPr>
          <w:r w:rsidRPr="004E1DB0">
            <w:rPr>
              <w:rStyle w:val="PlaceholderText"/>
              <w:rFonts w:eastAsiaTheme="minorHAnsi"/>
            </w:rPr>
            <w:t xml:space="preserve">               &gt; Credit information obtained or used to grant account status.</w:t>
          </w:r>
        </w:p>
        <w:p w:rsidR="00C64CFE" w:rsidRPr="004E1DB0" w:rsidRDefault="00C64CFE" w:rsidP="00F35C94">
          <w:pPr>
            <w:spacing w:line="276" w:lineRule="auto"/>
            <w:rPr>
              <w:rStyle w:val="PlaceholderText"/>
              <w:rFonts w:eastAsiaTheme="minorHAnsi"/>
            </w:rPr>
          </w:pPr>
          <w:r w:rsidRPr="004E1DB0">
            <w:rPr>
              <w:rStyle w:val="PlaceholderText"/>
              <w:rFonts w:eastAsiaTheme="minorHAnsi"/>
            </w:rPr>
            <w:t xml:space="preserve">               &gt; All telephone numbers associated with account.</w:t>
          </w:r>
        </w:p>
        <w:p w:rsidR="00C64CFE" w:rsidRPr="004E1DB0" w:rsidRDefault="00C64CFE" w:rsidP="00F35C94">
          <w:pPr>
            <w:spacing w:line="276" w:lineRule="auto"/>
            <w:rPr>
              <w:rStyle w:val="PlaceholderText"/>
              <w:rFonts w:eastAsiaTheme="minorHAnsi"/>
            </w:rPr>
          </w:pPr>
          <w:r w:rsidRPr="004E1DB0">
            <w:rPr>
              <w:rStyle w:val="PlaceholderText"/>
              <w:rFonts w:eastAsiaTheme="minorHAnsi"/>
            </w:rPr>
            <w:t xml:space="preserve">               &gt; All billing records.</w:t>
          </w:r>
        </w:p>
        <w:p w:rsidR="00C64CFE" w:rsidRPr="004E1DB0" w:rsidRDefault="00C64CFE" w:rsidP="00F35C94">
          <w:pPr>
            <w:spacing w:line="276" w:lineRule="auto"/>
            <w:rPr>
              <w:rStyle w:val="PlaceholderText"/>
              <w:rFonts w:eastAsiaTheme="minorHAnsi"/>
            </w:rPr>
          </w:pPr>
          <w:r w:rsidRPr="004E1DB0">
            <w:rPr>
              <w:rStyle w:val="PlaceholderText"/>
              <w:rFonts w:eastAsiaTheme="minorHAnsi"/>
            </w:rPr>
            <w:t xml:space="preserve">               &gt; All payments to include method, date and time of payments, and location (store name, address, and phone number(s)of location where payment(s) were made).</w:t>
          </w:r>
        </w:p>
        <w:p w:rsidR="00C64CFE" w:rsidRPr="004E1DB0" w:rsidRDefault="00C64CFE" w:rsidP="00F35C94">
          <w:pPr>
            <w:spacing w:line="276" w:lineRule="auto"/>
            <w:rPr>
              <w:rStyle w:val="PlaceholderText"/>
              <w:rFonts w:eastAsiaTheme="minorHAnsi"/>
            </w:rPr>
          </w:pPr>
          <w:r w:rsidRPr="004E1DB0">
            <w:rPr>
              <w:rStyle w:val="PlaceholderText"/>
              <w:rFonts w:eastAsiaTheme="minorHAnsi"/>
            </w:rPr>
            <w:t xml:space="preserve">               &gt; All authorized users on the associated account.</w:t>
          </w:r>
        </w:p>
        <w:p w:rsidR="00C64CFE" w:rsidRPr="004E1DB0" w:rsidRDefault="00C64CFE" w:rsidP="00F35C94">
          <w:pPr>
            <w:spacing w:line="276" w:lineRule="auto"/>
            <w:rPr>
              <w:rStyle w:val="PlaceholderText"/>
              <w:rFonts w:eastAsiaTheme="minorHAnsi"/>
            </w:rPr>
          </w:pPr>
          <w:r w:rsidRPr="004E1DB0">
            <w:rPr>
              <w:rStyle w:val="PlaceholderText"/>
              <w:rFonts w:eastAsiaTheme="minorHAnsi"/>
            </w:rPr>
            <w:t xml:space="preserve">               &gt; Activation date and termination date of each device associated with the account and above listed number(s).</w:t>
          </w:r>
        </w:p>
        <w:p w:rsidR="00C64CFE" w:rsidRPr="004E1DB0" w:rsidRDefault="00C64CFE" w:rsidP="00F35C94">
          <w:pPr>
            <w:spacing w:line="276" w:lineRule="auto"/>
            <w:rPr>
              <w:rStyle w:val="PlaceholderText"/>
              <w:rFonts w:eastAsiaTheme="minorHAnsi"/>
            </w:rPr>
          </w:pPr>
          <w:r w:rsidRPr="004E1DB0">
            <w:rPr>
              <w:rStyle w:val="PlaceholderText"/>
              <w:rFonts w:eastAsiaTheme="minorHAnsi"/>
            </w:rPr>
            <w:t xml:space="preserve">               &gt; Types of service subscriber utilized (e.g. A-list, AT&amp;T Messages, friends and family).</w:t>
          </w:r>
        </w:p>
        <w:p w:rsidR="00C64CFE" w:rsidRPr="004E1DB0" w:rsidRDefault="00C64CFE" w:rsidP="00F35C94">
          <w:pPr>
            <w:spacing w:line="276" w:lineRule="auto"/>
            <w:rPr>
              <w:rStyle w:val="PlaceholderText"/>
              <w:rFonts w:eastAsiaTheme="minorHAnsi"/>
            </w:rPr>
          </w:pPr>
          <w:r w:rsidRPr="004E1DB0">
            <w:rPr>
              <w:rStyle w:val="PlaceholderText"/>
              <w:rFonts w:eastAsiaTheme="minorHAnsi"/>
            </w:rPr>
            <w:t xml:space="preserve">               &gt; Device identifying information for the device(s) using/accessing the account including device make and model, IMEI, ESN, MEID, and MAC address associated with the above listed number(s) including any and all equipment or SIM card changes for the life of the account.</w:t>
          </w:r>
        </w:p>
        <w:p w:rsidR="00C64CFE" w:rsidRPr="004E1DB0" w:rsidRDefault="00C64CFE" w:rsidP="00F35C94">
          <w:pPr>
            <w:spacing w:line="276" w:lineRule="auto"/>
            <w:rPr>
              <w:rStyle w:val="PlaceholderText"/>
              <w:rFonts w:eastAsiaTheme="minorHAnsi"/>
            </w:rPr>
          </w:pPr>
          <w:r w:rsidRPr="004E1DB0">
            <w:rPr>
              <w:rStyle w:val="PlaceholderText"/>
              <w:rFonts w:eastAsiaTheme="minorHAnsi"/>
            </w:rPr>
            <w:t xml:space="preserve">               &gt; Records pertaining to communication between the service provider and any person regarding the account, including contacts with support services and records of actions taken.</w:t>
          </w:r>
        </w:p>
        <w:p w:rsidR="00C64CFE" w:rsidRPr="004E1DB0" w:rsidRDefault="00C64CFE" w:rsidP="00F35C94">
          <w:pPr>
            <w:spacing w:line="276" w:lineRule="auto"/>
            <w:rPr>
              <w:rStyle w:val="PlaceholderText"/>
              <w:rFonts w:eastAsiaTheme="minorHAnsi"/>
            </w:rPr>
          </w:pPr>
          <w:r w:rsidRPr="004E1DB0">
            <w:rPr>
              <w:rStyle w:val="PlaceholderText"/>
              <w:rFonts w:eastAsiaTheme="minorHAnsi"/>
            </w:rPr>
            <w:t xml:space="preserve">               &gt; Any and all telephone number(s) and/or account number changes prior to and after the telephone number(s) was activated.</w:t>
          </w:r>
        </w:p>
        <w:p w:rsidR="00C64CFE" w:rsidRPr="004E1DB0" w:rsidRDefault="00C64CFE" w:rsidP="00F35C94">
          <w:pPr>
            <w:spacing w:line="276" w:lineRule="auto"/>
            <w:rPr>
              <w:rStyle w:val="PlaceholderText"/>
              <w:rFonts w:eastAsiaTheme="minorHAnsi"/>
            </w:rPr>
          </w:pPr>
          <w:r w:rsidRPr="004E1DB0">
            <w:rPr>
              <w:rStyle w:val="PlaceholderText"/>
              <w:rFonts w:eastAsiaTheme="minorHAnsi"/>
            </w:rPr>
            <w:t xml:space="preserve">               &gt; Any other records and other evidence relating to the listed phone number(s).</w:t>
          </w:r>
        </w:p>
        <w:p w:rsidR="00C64CFE" w:rsidRPr="004E1DB0" w:rsidRDefault="00C64CFE" w:rsidP="00F35C94">
          <w:pPr>
            <w:spacing w:line="276" w:lineRule="auto"/>
            <w:rPr>
              <w:rStyle w:val="PlaceholderText"/>
              <w:rFonts w:eastAsiaTheme="minorHAnsi"/>
            </w:rPr>
          </w:pPr>
          <w:r w:rsidRPr="004E1DB0">
            <w:rPr>
              <w:rStyle w:val="PlaceholderText"/>
              <w:rFonts w:eastAsiaTheme="minorHAnsi"/>
            </w:rPr>
            <w:t xml:space="preserve">               &gt; If any outgoing calls were made to 9-1-1, provide the call details to include date and time, duration, and cell-site and sector information, by querying any other tools (e.g. Sable, ANI/ALI, etc...) necessary to identify the outgoing call(s), whether or not it was the specific carrier network equipment associated with this search warrant, or the 9-1-1 call was carried by a different service provider based on the best signal available from another service provider at the time of the 9-1-1 call.</w:t>
          </w:r>
        </w:p>
        <w:p w:rsidR="00C64CFE" w:rsidRPr="004E1DB0" w:rsidRDefault="00C64CFE" w:rsidP="00F35C94">
          <w:pPr>
            <w:spacing w:line="276" w:lineRule="auto"/>
            <w:rPr>
              <w:rStyle w:val="PlaceholderText"/>
              <w:rFonts w:eastAsiaTheme="minorHAnsi"/>
            </w:rPr>
          </w:pPr>
        </w:p>
        <w:p w:rsidR="00C64CFE" w:rsidRPr="004E1DB0" w:rsidRDefault="00C64CFE" w:rsidP="00F35C94">
          <w:pPr>
            <w:spacing w:line="276" w:lineRule="auto"/>
            <w:rPr>
              <w:rStyle w:val="PlaceholderText"/>
              <w:rFonts w:eastAsiaTheme="minorHAnsi"/>
            </w:rPr>
          </w:pPr>
          <w:r w:rsidRPr="004E1DB0">
            <w:rPr>
              <w:rStyle w:val="PlaceholderText"/>
              <w:rFonts w:eastAsiaTheme="minorHAnsi"/>
            </w:rPr>
            <w:t>-     Specialized location records associated with the telephone number(s) identified above, including but not limited to: call, voice, text (SMS &amp; MMS), and data connection location information and transactions (registration of network events), related to all specialized carrier records that may be referred to as LOCDBOR (Location Database of Record), Historical Precision Location Information, Historical Mobile Locate (HML), vMLC (Virtual Mobile Locate - vLMC3, vMLC4, vMLC5), NELOS (Network Event Location System), RTT (Round Trip Time/Return Trip Time/Real Time Tool), PCMD (Per Call Measurement Data), TDOA (Time Difference of Arrival) or Timing Advance Information, Mediation Records, E9-1-1, and/or Historical GPS/Mobile Locate Information which shows GPS location (longitude and latitude) and cell site and sector of the device in relationship to the network when connected to the network for the above referenced telephone number(s).</w:t>
          </w:r>
        </w:p>
        <w:p w:rsidR="00C64CFE" w:rsidRPr="004E1DB0" w:rsidRDefault="00C64CFE" w:rsidP="00F35C94">
          <w:pPr>
            <w:spacing w:line="276" w:lineRule="auto"/>
            <w:rPr>
              <w:rStyle w:val="PlaceholderText"/>
              <w:rFonts w:eastAsiaTheme="minorHAnsi"/>
            </w:rPr>
          </w:pPr>
        </w:p>
        <w:p w:rsidR="00C64CFE" w:rsidRPr="004E1DB0" w:rsidRDefault="00C64CFE" w:rsidP="00F35C94">
          <w:pPr>
            <w:spacing w:line="276" w:lineRule="auto"/>
            <w:rPr>
              <w:rStyle w:val="PlaceholderText"/>
              <w:rFonts w:eastAsiaTheme="minorHAnsi"/>
            </w:rPr>
          </w:pPr>
          <w:r w:rsidRPr="004E1DB0">
            <w:rPr>
              <w:rStyle w:val="PlaceholderText"/>
              <w:rFonts w:eastAsiaTheme="minorHAnsi"/>
            </w:rPr>
            <w:t>-     Call/Text/Data detail records associated with the telephone number(s) identified above, including but not limited to:</w:t>
          </w:r>
        </w:p>
        <w:p w:rsidR="00C64CFE" w:rsidRPr="004E1DB0" w:rsidRDefault="00C64CFE" w:rsidP="00F35C94">
          <w:pPr>
            <w:spacing w:line="276" w:lineRule="auto"/>
            <w:rPr>
              <w:rStyle w:val="PlaceholderText"/>
              <w:rFonts w:eastAsiaTheme="minorHAnsi"/>
            </w:rPr>
          </w:pPr>
          <w:r w:rsidRPr="004E1DB0">
            <w:rPr>
              <w:rStyle w:val="PlaceholderText"/>
              <w:rFonts w:eastAsiaTheme="minorHAnsi"/>
            </w:rPr>
            <w:t xml:space="preserve">               &gt; All telephone numbers that communicate with this listed telephone number(s) relating to all delivered and undelivered inbound and outbound calls, text messages, and text message content to any of the above listed numbers, and all voice mails.</w:t>
          </w:r>
        </w:p>
        <w:p w:rsidR="00C64CFE" w:rsidRPr="004E1DB0" w:rsidRDefault="00C64CFE" w:rsidP="00F35C94">
          <w:pPr>
            <w:spacing w:line="276" w:lineRule="auto"/>
            <w:rPr>
              <w:rStyle w:val="PlaceholderText"/>
              <w:rFonts w:eastAsiaTheme="minorHAnsi"/>
            </w:rPr>
          </w:pPr>
          <w:r w:rsidRPr="004E1DB0">
            <w:rPr>
              <w:rStyle w:val="PlaceholderText"/>
              <w:rFonts w:eastAsiaTheme="minorHAnsi"/>
            </w:rPr>
            <w:t xml:space="preserve">               &gt; Cell-site and sector, date, time, direction, duration, number called or text to and/or received from, and bytes up/down, information related to each call, text or data connection.</w:t>
          </w:r>
        </w:p>
        <w:p w:rsidR="00C64CFE" w:rsidRPr="004E1DB0" w:rsidRDefault="00C64CFE" w:rsidP="00F35C94">
          <w:pPr>
            <w:spacing w:line="276" w:lineRule="auto"/>
            <w:rPr>
              <w:rStyle w:val="PlaceholderText"/>
              <w:rFonts w:eastAsiaTheme="minorHAnsi"/>
            </w:rPr>
          </w:pPr>
          <w:r w:rsidRPr="004E1DB0">
            <w:rPr>
              <w:rStyle w:val="PlaceholderText"/>
              <w:rFonts w:eastAsiaTheme="minorHAnsi"/>
            </w:rPr>
            <w:t xml:space="preserve">               &gt; Call to Destination/Dialed Digits search for the listed telephone number(s).  Please preserve all cell-site and sector information related to each call, text or data connections.</w:t>
          </w:r>
        </w:p>
        <w:p w:rsidR="00C64CFE" w:rsidRPr="004E1DB0" w:rsidRDefault="00C64CFE" w:rsidP="00F35C94">
          <w:pPr>
            <w:spacing w:line="276" w:lineRule="auto"/>
            <w:rPr>
              <w:rStyle w:val="PlaceholderText"/>
              <w:rFonts w:eastAsiaTheme="minorHAnsi"/>
            </w:rPr>
          </w:pPr>
        </w:p>
        <w:p w:rsidR="00C64CFE" w:rsidRPr="004E1DB0" w:rsidRDefault="00C64CFE" w:rsidP="00F35C94">
          <w:pPr>
            <w:spacing w:line="276" w:lineRule="auto"/>
            <w:rPr>
              <w:rStyle w:val="PlaceholderText"/>
              <w:rFonts w:eastAsiaTheme="minorHAnsi"/>
            </w:rPr>
          </w:pPr>
          <w:r w:rsidRPr="004E1DB0">
            <w:rPr>
              <w:rStyle w:val="PlaceholderText"/>
              <w:rFonts w:eastAsiaTheme="minorHAnsi"/>
            </w:rPr>
            <w:t>-     FCC TRACED Act STIR/SHAKEN Authentication Standard with the telephone number(s) identified above related to the FCC TRACED (Telephone Robocall Abuse Criminal Enforcement and Deterrence) Act, STIR/SHAKEN caller identification framework, identifying all incoming Voice, Text Message Service (SMS) and Multi-Media Service (MMS) traffic, and whether or not the caller ID passed or failed authentication. The report shall include the date, time (with time zone), originating and terminating numbers in their original state prior to Stir/Shaken authentication, the status whether it passed or failed authentication, the Attestation type, and the originating and terminating verified number that was used to validate Stir/Shaken Caller ID authentication. The report shall provide all usage events, even if the incoming usage event was blocked and flagged by the service provider (or other third-party entities), prior to delivery to the telephone number(s).</w:t>
          </w:r>
        </w:p>
        <w:p w:rsidR="00C64CFE" w:rsidRPr="004E1DB0" w:rsidRDefault="00C64CFE" w:rsidP="00F35C94">
          <w:pPr>
            <w:spacing w:line="276" w:lineRule="auto"/>
            <w:rPr>
              <w:rStyle w:val="PlaceholderText"/>
              <w:rFonts w:eastAsiaTheme="minorHAnsi"/>
            </w:rPr>
          </w:pPr>
        </w:p>
        <w:p w:rsidR="00C64CFE" w:rsidRPr="004E1DB0" w:rsidRDefault="00C64CFE" w:rsidP="00F35C94">
          <w:pPr>
            <w:spacing w:line="276" w:lineRule="auto"/>
            <w:rPr>
              <w:rStyle w:val="PlaceholderText"/>
              <w:rFonts w:eastAsiaTheme="minorHAnsi"/>
            </w:rPr>
          </w:pPr>
          <w:r w:rsidRPr="004E1DB0">
            <w:rPr>
              <w:rStyle w:val="PlaceholderText"/>
              <w:rFonts w:eastAsiaTheme="minorHAnsi"/>
            </w:rPr>
            <w:t>-     Time on Tower and/or Sector with the telephone number(s) identified above. Also, provide all cell-site and sector information related to each number called to and/or received from, and data connections, specific to the “Time on Tower" and/or Sector, to include information with the start and end date and time for each time the connection was involved in a “hand-off” to another cell-site and/or sector, to include the elapsed time (in seconds) for each “hand-off”, that was used during and throughout each voice call (whether completed or not), and/or which was used during and throughout each data session.</w:t>
          </w:r>
        </w:p>
        <w:p w:rsidR="00C64CFE" w:rsidRPr="004E1DB0" w:rsidRDefault="00C64CFE" w:rsidP="00F35C94">
          <w:pPr>
            <w:spacing w:line="276" w:lineRule="auto"/>
            <w:rPr>
              <w:rStyle w:val="PlaceholderText"/>
              <w:rFonts w:eastAsiaTheme="minorHAnsi"/>
            </w:rPr>
          </w:pPr>
        </w:p>
        <w:p w:rsidR="00C64CFE" w:rsidRPr="004E1DB0" w:rsidRDefault="00C64CFE" w:rsidP="00F35C94">
          <w:pPr>
            <w:spacing w:line="276" w:lineRule="auto"/>
            <w:rPr>
              <w:rStyle w:val="PlaceholderText"/>
              <w:rFonts w:eastAsiaTheme="minorHAnsi"/>
            </w:rPr>
          </w:pPr>
          <w:r w:rsidRPr="004E1DB0">
            <w:rPr>
              <w:rStyle w:val="PlaceholderText"/>
              <w:rFonts w:eastAsiaTheme="minorHAnsi"/>
            </w:rPr>
            <w:t>-     Electronically stored records, including “Electronically Stored Information” associated with the telephone number(s) identified above, including but not limited to:</w:t>
          </w:r>
        </w:p>
        <w:p w:rsidR="00C64CFE" w:rsidRPr="004E1DB0" w:rsidRDefault="00C64CFE" w:rsidP="00F35C94">
          <w:pPr>
            <w:spacing w:line="276" w:lineRule="auto"/>
            <w:rPr>
              <w:rStyle w:val="PlaceholderText"/>
              <w:rFonts w:eastAsiaTheme="minorHAnsi"/>
            </w:rPr>
          </w:pPr>
          <w:r w:rsidRPr="004E1DB0">
            <w:rPr>
              <w:rStyle w:val="PlaceholderText"/>
              <w:rFonts w:eastAsiaTheme="minorHAnsi"/>
            </w:rPr>
            <w:t xml:space="preserve">               &gt; All stored communication or files, including voice mail, text messages, including numbers sent to and received from and all related content, e-mail, digital images (e.g. pictures), contact lists, video calling.</w:t>
          </w:r>
        </w:p>
        <w:p w:rsidR="00C64CFE" w:rsidRPr="004E1DB0" w:rsidRDefault="00C64CFE" w:rsidP="00F35C94">
          <w:pPr>
            <w:spacing w:line="276" w:lineRule="auto"/>
            <w:rPr>
              <w:rStyle w:val="PlaceholderText"/>
              <w:rFonts w:eastAsiaTheme="minorHAnsi"/>
            </w:rPr>
          </w:pPr>
          <w:r w:rsidRPr="004E1DB0">
            <w:rPr>
              <w:rStyle w:val="PlaceholderText"/>
              <w:rFonts w:eastAsiaTheme="minorHAnsi"/>
            </w:rPr>
            <w:t xml:space="preserve">               &gt; Web activity (name of web site or application visited or accessed), domain accessed, data connections (to include Internet Service Providers (ISPs), Internet protocol (IP) addresses, (IP) Session data, (IP) Destination Data, bookmarks, data sessions, name of web sites and/or applications accessed), date and time when all web sites, applications, and/or third party applications were accessed and the duration of each web site, application, and/or third party application was accessed.</w:t>
          </w:r>
        </w:p>
        <w:p w:rsidR="00C64CFE" w:rsidRPr="004E1DB0" w:rsidRDefault="00C64CFE" w:rsidP="00F35C94">
          <w:pPr>
            <w:spacing w:line="276" w:lineRule="auto"/>
            <w:rPr>
              <w:rStyle w:val="PlaceholderText"/>
              <w:rFonts w:eastAsiaTheme="minorHAnsi"/>
            </w:rPr>
          </w:pPr>
          <w:r w:rsidRPr="004E1DB0">
            <w:rPr>
              <w:rStyle w:val="PlaceholderText"/>
              <w:rFonts w:eastAsiaTheme="minorHAnsi"/>
            </w:rPr>
            <w:t xml:space="preserve">               &gt; Any other files including all cell site and sector information associated with each connection and/or record associated with the telephone number(s).</w:t>
          </w:r>
        </w:p>
        <w:p w:rsidR="00C64CFE" w:rsidRPr="004E1DB0" w:rsidRDefault="00C64CFE" w:rsidP="00F35C94">
          <w:pPr>
            <w:spacing w:line="276" w:lineRule="auto"/>
            <w:rPr>
              <w:rStyle w:val="PlaceholderText"/>
              <w:rFonts w:eastAsiaTheme="minorHAnsi"/>
            </w:rPr>
          </w:pPr>
        </w:p>
        <w:p w:rsidR="00C64CFE" w:rsidRPr="004E1DB0" w:rsidRDefault="00C64CFE" w:rsidP="00F35C94">
          <w:pPr>
            <w:spacing w:line="276" w:lineRule="auto"/>
            <w:rPr>
              <w:rStyle w:val="PlaceholderText"/>
              <w:rFonts w:eastAsiaTheme="minorHAnsi"/>
            </w:rPr>
          </w:pPr>
          <w:r w:rsidRPr="004E1DB0">
            <w:rPr>
              <w:rStyle w:val="PlaceholderText"/>
              <w:rFonts w:eastAsiaTheme="minorHAnsi"/>
            </w:rPr>
            <w:t xml:space="preserve">-     Carrier Key (company provided legend for the returned data) related to call detail, text messages, data connections, IP logs, IP Sessions, web site and/or application connections, and cell site information. </w:t>
          </w:r>
        </w:p>
        <w:p w:rsidR="00C64CFE" w:rsidRPr="004E1DB0" w:rsidRDefault="00C64CFE" w:rsidP="00F35C94">
          <w:pPr>
            <w:spacing w:line="276" w:lineRule="auto"/>
            <w:rPr>
              <w:rStyle w:val="PlaceholderText"/>
              <w:rFonts w:eastAsiaTheme="minorHAnsi"/>
            </w:rPr>
          </w:pPr>
        </w:p>
        <w:p w:rsidR="00C64CFE" w:rsidRPr="004E1DB0" w:rsidRDefault="00C64CFE" w:rsidP="00F35C94">
          <w:pPr>
            <w:spacing w:line="276" w:lineRule="auto"/>
            <w:rPr>
              <w:rStyle w:val="PlaceholderText"/>
              <w:rFonts w:eastAsiaTheme="minorHAnsi"/>
            </w:rPr>
          </w:pPr>
          <w:r w:rsidRPr="004E1DB0">
            <w:rPr>
              <w:rStyle w:val="PlaceholderText"/>
              <w:rFonts w:eastAsiaTheme="minorHAnsi"/>
            </w:rPr>
            <w:t>-     Cloud storage associated with the telephone number identified above, including but not limited to, content stored in remote storage or ‘cloud accounts’ such as contacts, call logs, SMS and MMS messages with associated content including audio, video, and image files, digital images and videos, and files or documents.</w:t>
          </w:r>
        </w:p>
        <w:p w:rsidR="00C64CFE" w:rsidRPr="004E1DB0" w:rsidRDefault="00C64CFE" w:rsidP="00F35C94">
          <w:pPr>
            <w:spacing w:line="276" w:lineRule="auto"/>
            <w:rPr>
              <w:rStyle w:val="PlaceholderText"/>
              <w:rFonts w:eastAsiaTheme="minorHAnsi"/>
            </w:rPr>
          </w:pPr>
        </w:p>
        <w:p w:rsidR="00C64CFE" w:rsidRPr="004E1DB0" w:rsidRDefault="00C64CFE" w:rsidP="00F35C94">
          <w:pPr>
            <w:spacing w:line="276" w:lineRule="auto"/>
            <w:rPr>
              <w:rStyle w:val="PlaceholderText"/>
              <w:rFonts w:eastAsiaTheme="minorHAnsi"/>
            </w:rPr>
          </w:pPr>
          <w:r w:rsidRPr="004E1DB0">
            <w:rPr>
              <w:rStyle w:val="PlaceholderText"/>
              <w:rFonts w:eastAsiaTheme="minorHAnsi"/>
            </w:rPr>
            <w:t>-     Cell Site List(s) for the telephone number(s) identified above, to include all cell-sites for the listed time period(s) for all state(s) in which the above records used cell locations.  Cell site lists to include switch, cell-site number, name, physical address, longitude and latitude, all sectors associated with each cell-site, azimuth, and beam-width of each related sector.  If multiple technologies (CDMA, UMTS, GSM, LTE etc.) are referenced in the records, all appropriate corresponding cell site lists shall also be provided.</w:t>
          </w:r>
        </w:p>
        <w:p w:rsidR="00C64CFE" w:rsidRPr="004E1DB0" w:rsidRDefault="00C64CFE" w:rsidP="00F35C94">
          <w:pPr>
            <w:spacing w:line="276" w:lineRule="auto"/>
            <w:rPr>
              <w:rStyle w:val="PlaceholderText"/>
              <w:rFonts w:eastAsiaTheme="minorHAnsi"/>
            </w:rPr>
          </w:pPr>
        </w:p>
        <w:p w:rsidR="00C64CFE" w:rsidRPr="004E1DB0" w:rsidRDefault="00C64CFE" w:rsidP="00F35C94">
          <w:pPr>
            <w:spacing w:line="276" w:lineRule="auto"/>
            <w:rPr>
              <w:rStyle w:val="PlaceholderText"/>
              <w:rFonts w:eastAsiaTheme="minorHAnsi"/>
            </w:rPr>
          </w:pPr>
          <w:r w:rsidRPr="004E1DB0">
            <w:rPr>
              <w:rStyle w:val="PlaceholderText"/>
              <w:rFonts w:eastAsiaTheme="minorHAnsi"/>
            </w:rPr>
            <w:t>-     Verizon Custom Experience (Verizon Selects): All records associated with the technology known as Verizon Selects, Verizon Custom Experience and Custom Experience Plus, to include device location information specific to the network, regardless of the device location services settings, as well as device location information specific to Verizon apps when permission has been provided by the subscriber to share such information via the device settings. Device Location information shall include Cell-site and sector, date, time, direction, duration, number called, or text to and/or received from, and bytes up/down, information related to each call, and text or data connections. The responsive data shall also include all specialized carrier records that may be referred to as RTT (Round Trip Time/Return Trip Time/Real Time Tool), and/or Historical GPS/Mobile Locate Information, which shows GPS location (longitude and latitude) and cell-site and sector of the device in relationship to the network when connected to the network for the above referenced number. The responsive data shall also include all numbers listed above, collected from Verizon applications and/or URLs and all numbers that communicate with the target number related to the Customer Proprietary Network Information (CPNI), to include all delivered and undelivered inbound and outbound calls, text messages, quantity, type, destination, location and amount of use of Verizon telecommunications and interconnected voice over internet protocol (VoIP) services and related billing information. All responsive records associated with websites/URLs/domains (top level domain and subdomain of the URL) visited, to include a list of all Verizon applications used on the mobile device, and any records related to information about Verizon Fios services. If no records are located associated with Verizon Selects, Verizon Custom Experience and Custom Experience Plus, or Verizon Fios, provide detailed information associated with the subscriber opting out of said services, to include opt-out date, time, and associated opt-out IP address.</w:t>
          </w:r>
        </w:p>
        <w:p w:rsidR="00C64CFE" w:rsidRPr="004E1DB0" w:rsidRDefault="00C64CFE" w:rsidP="00F35C94">
          <w:pPr>
            <w:spacing w:line="276" w:lineRule="auto"/>
            <w:rPr>
              <w:rStyle w:val="PlaceholderText"/>
              <w:rFonts w:eastAsiaTheme="minorHAnsi"/>
            </w:rPr>
          </w:pPr>
        </w:p>
        <w:p w:rsidR="00C64CFE" w:rsidRDefault="00C64CFE" w:rsidP="00C64CFE">
          <w:pPr>
            <w:pStyle w:val="BD15F7B94318468588AA7AAC4A2A389A3"/>
          </w:pPr>
          <w:r w:rsidRPr="004E1DB0">
            <w:rPr>
              <w:rStyle w:val="PlaceholderText"/>
              <w:rFonts w:eastAsiaTheme="minorHAnsi"/>
            </w:rPr>
            <w:t>-     Such records and other evidence include correspondence and other records of contact by any person or entity about the above-referenced account(s), the content and connection logs associated with or relating to postings, communications and any other activities to or through the above referenced phone numbers, whether such records or other evidence are in electronic or other form.]</w:t>
          </w:r>
        </w:p>
      </w:docPartBody>
    </w:docPart>
    <w:docPart>
      <w:docPartPr>
        <w:name w:val="57C90071FCC74A4290A8B856FC7FE64A"/>
        <w:category>
          <w:name w:val="General"/>
          <w:gallery w:val="placeholder"/>
        </w:category>
        <w:types>
          <w:type w:val="bbPlcHdr"/>
        </w:types>
        <w:behaviors>
          <w:behavior w:val="content"/>
        </w:behaviors>
        <w:guid w:val="{4DBE217A-B9B8-4311-BBD4-7D4C850899F4}"/>
      </w:docPartPr>
      <w:docPartBody>
        <w:p w:rsidR="00FA6D44" w:rsidRDefault="00FA6D44">
          <w:r w:rsidRPr="00701673">
            <w:rPr>
              <w:rStyle w:val="PlaceholderText"/>
            </w:rPr>
            <w:t>[Status]</w:t>
          </w:r>
        </w:p>
      </w:docPartBody>
    </w:docPart>
    <w:docPart>
      <w:docPartPr>
        <w:name w:val="CD1C56DD811C4683B9C49741038574DA"/>
        <w:category>
          <w:name w:val="General"/>
          <w:gallery w:val="placeholder"/>
        </w:category>
        <w:types>
          <w:type w:val="bbPlcHdr"/>
        </w:types>
        <w:behaviors>
          <w:behavior w:val="content"/>
        </w:behaviors>
        <w:guid w:val="{7E03D518-C8FC-4167-AB2A-1500DBBEDF44}"/>
      </w:docPartPr>
      <w:docPartBody>
        <w:p w:rsidR="00FA6D44" w:rsidRDefault="00FA6D44" w:rsidP="00FA6D44">
          <w:pPr>
            <w:pStyle w:val="CD1C56DD811C4683B9C49741038574DA"/>
          </w:pPr>
          <w:r w:rsidRPr="00701673">
            <w:rPr>
              <w:rStyle w:val="PlaceholderText"/>
            </w:rPr>
            <w:t>[Status]</w:t>
          </w:r>
        </w:p>
      </w:docPartBody>
    </w:docPart>
    <w:docPart>
      <w:docPartPr>
        <w:name w:val="A65BDA40E68D48E38CCAC79729B7AA11"/>
        <w:category>
          <w:name w:val="General"/>
          <w:gallery w:val="placeholder"/>
        </w:category>
        <w:types>
          <w:type w:val="bbPlcHdr"/>
        </w:types>
        <w:behaviors>
          <w:behavior w:val="content"/>
        </w:behaviors>
        <w:guid w:val="{F9FFFAAE-11BC-4FE9-8333-E45114F12521}"/>
      </w:docPartPr>
      <w:docPartBody>
        <w:p w:rsidR="00FA6D44" w:rsidRDefault="00FA6D44">
          <w:r w:rsidRPr="00701673">
            <w:rPr>
              <w:rStyle w:val="PlaceholderText"/>
            </w:rPr>
            <w:t>[Company Phone]</w:t>
          </w:r>
        </w:p>
      </w:docPartBody>
    </w:docPart>
    <w:docPart>
      <w:docPartPr>
        <w:name w:val="D3027C0F0DDA48FBB62E1C0DD6695ED9"/>
        <w:category>
          <w:name w:val="General"/>
          <w:gallery w:val="placeholder"/>
        </w:category>
        <w:types>
          <w:type w:val="bbPlcHdr"/>
        </w:types>
        <w:behaviors>
          <w:behavior w:val="content"/>
        </w:behaviors>
        <w:guid w:val="{3936169D-7FFB-412D-8B9A-DB938118560B}"/>
      </w:docPartPr>
      <w:docPartBody>
        <w:p w:rsidR="00FA6D44" w:rsidRDefault="00FA6D44" w:rsidP="00FA6D44">
          <w:pPr>
            <w:pStyle w:val="D3027C0F0DDA48FBB62E1C0DD6695ED9"/>
          </w:pPr>
          <w:r w:rsidRPr="00701673">
            <w:rPr>
              <w:rStyle w:val="PlaceholderText"/>
            </w:rPr>
            <w:t>[Company Phone]</w:t>
          </w:r>
        </w:p>
      </w:docPartBody>
    </w:docPart>
    <w:docPart>
      <w:docPartPr>
        <w:name w:val="30E2AA69A5B34C4799E310FCA35F95F7"/>
        <w:category>
          <w:name w:val="General"/>
          <w:gallery w:val="placeholder"/>
        </w:category>
        <w:types>
          <w:type w:val="bbPlcHdr"/>
        </w:types>
        <w:behaviors>
          <w:behavior w:val="content"/>
        </w:behaviors>
        <w:guid w:val="{C5195EBA-6FAA-4AA7-93FA-EFCA1088B4DD}"/>
      </w:docPartPr>
      <w:docPartBody>
        <w:p w:rsidR="00FA6D44" w:rsidRDefault="00FA6D44" w:rsidP="00FA6D44">
          <w:pPr>
            <w:pStyle w:val="30E2AA69A5B34C4799E310FCA35F95F7"/>
          </w:pPr>
          <w:r w:rsidRPr="00701673">
            <w:rPr>
              <w:rStyle w:val="PlaceholderText"/>
            </w:rPr>
            <w:t>[Company Phone]</w:t>
          </w:r>
        </w:p>
      </w:docPartBody>
    </w:docPart>
    <w:docPart>
      <w:docPartPr>
        <w:name w:val="4B1F4052A9384E24A64BB89BC8957578"/>
        <w:category>
          <w:name w:val="General"/>
          <w:gallery w:val="placeholder"/>
        </w:category>
        <w:types>
          <w:type w:val="bbPlcHdr"/>
        </w:types>
        <w:behaviors>
          <w:behavior w:val="content"/>
        </w:behaviors>
        <w:guid w:val="{39BDDE53-2A99-42D7-BC07-9EBD61A13D83}"/>
      </w:docPartPr>
      <w:docPartBody>
        <w:p w:rsidR="00FA6D44" w:rsidRDefault="00FA6D44" w:rsidP="00FA6D44">
          <w:pPr>
            <w:pStyle w:val="4B1F4052A9384E24A64BB89BC8957578"/>
          </w:pPr>
          <w:r w:rsidRPr="00701673">
            <w:rPr>
              <w:rStyle w:val="PlaceholderText"/>
            </w:rPr>
            <w:t>[Company Phone]</w:t>
          </w:r>
        </w:p>
      </w:docPartBody>
    </w:docPart>
    <w:docPart>
      <w:docPartPr>
        <w:name w:val="9EB5990881EB47B1BF3E5C5FC8DE063C"/>
        <w:category>
          <w:name w:val="General"/>
          <w:gallery w:val="placeholder"/>
        </w:category>
        <w:types>
          <w:type w:val="bbPlcHdr"/>
        </w:types>
        <w:behaviors>
          <w:behavior w:val="content"/>
        </w:behaviors>
        <w:guid w:val="{0ECB98F5-9359-48A6-8E1E-0E64069F51D4}"/>
      </w:docPartPr>
      <w:docPartBody>
        <w:p w:rsidR="00FA6D44" w:rsidRDefault="00937EB2" w:rsidP="00937EB2">
          <w:pPr>
            <w:pStyle w:val="9EB5990881EB47B1BF3E5C5FC8DE063C2"/>
          </w:pPr>
          <w:r>
            <w:rPr>
              <w:szCs w:val="24"/>
              <w:lang w:eastAsia="en-US"/>
            </w:rPr>
            <w:t>SELECT AN AGENCY</w:t>
          </w:r>
        </w:p>
      </w:docPartBody>
    </w:docPart>
    <w:docPart>
      <w:docPartPr>
        <w:name w:val="85EBB18E5226480784023D6A205489B8"/>
        <w:category>
          <w:name w:val="General"/>
          <w:gallery w:val="placeholder"/>
        </w:category>
        <w:types>
          <w:type w:val="bbPlcHdr"/>
        </w:types>
        <w:behaviors>
          <w:behavior w:val="content"/>
        </w:behaviors>
        <w:guid w:val="{52A8B1EF-0F58-4720-BFBC-99B37871BECA}"/>
      </w:docPartPr>
      <w:docPartBody>
        <w:p w:rsidR="00FA6D44" w:rsidRDefault="00937EB2" w:rsidP="00937EB2">
          <w:pPr>
            <w:pStyle w:val="85EBB18E5226480784023D6A205489B82"/>
          </w:pPr>
          <w:r w:rsidRPr="006A3BBA">
            <w:rPr>
              <w:lang w:eastAsia="en-US"/>
            </w:rPr>
            <w:t>SELECT AN AGENCY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F6905"/>
    <w:multiLevelType w:val="hybridMultilevel"/>
    <w:tmpl w:val="6D167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30605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A70"/>
    <w:rsid w:val="00027583"/>
    <w:rsid w:val="000843C5"/>
    <w:rsid w:val="00095BBC"/>
    <w:rsid w:val="00097A1F"/>
    <w:rsid w:val="000E648F"/>
    <w:rsid w:val="000F0C62"/>
    <w:rsid w:val="000F60A1"/>
    <w:rsid w:val="0011570D"/>
    <w:rsid w:val="001173CA"/>
    <w:rsid w:val="001B51CF"/>
    <w:rsid w:val="001B7D04"/>
    <w:rsid w:val="001D5832"/>
    <w:rsid w:val="00223546"/>
    <w:rsid w:val="00286371"/>
    <w:rsid w:val="00297531"/>
    <w:rsid w:val="002A40F7"/>
    <w:rsid w:val="002D2A70"/>
    <w:rsid w:val="002F015D"/>
    <w:rsid w:val="00394ECC"/>
    <w:rsid w:val="003A0329"/>
    <w:rsid w:val="003B681B"/>
    <w:rsid w:val="003C0575"/>
    <w:rsid w:val="003D4532"/>
    <w:rsid w:val="004967EF"/>
    <w:rsid w:val="004A0AE2"/>
    <w:rsid w:val="004E1B36"/>
    <w:rsid w:val="004F0A46"/>
    <w:rsid w:val="005500EA"/>
    <w:rsid w:val="0055469F"/>
    <w:rsid w:val="00562CD5"/>
    <w:rsid w:val="00581DA6"/>
    <w:rsid w:val="005B547D"/>
    <w:rsid w:val="005F2B86"/>
    <w:rsid w:val="00607F9C"/>
    <w:rsid w:val="006324E2"/>
    <w:rsid w:val="00636915"/>
    <w:rsid w:val="00692446"/>
    <w:rsid w:val="007161DD"/>
    <w:rsid w:val="00754955"/>
    <w:rsid w:val="00772249"/>
    <w:rsid w:val="00781678"/>
    <w:rsid w:val="007864E7"/>
    <w:rsid w:val="00791B7D"/>
    <w:rsid w:val="0079457C"/>
    <w:rsid w:val="007A7A37"/>
    <w:rsid w:val="007B4419"/>
    <w:rsid w:val="007B48F5"/>
    <w:rsid w:val="00805009"/>
    <w:rsid w:val="00806912"/>
    <w:rsid w:val="00823ADE"/>
    <w:rsid w:val="008831BB"/>
    <w:rsid w:val="008A6AE3"/>
    <w:rsid w:val="008B6475"/>
    <w:rsid w:val="008D5B12"/>
    <w:rsid w:val="00936086"/>
    <w:rsid w:val="00937EB2"/>
    <w:rsid w:val="00A56061"/>
    <w:rsid w:val="00A9405F"/>
    <w:rsid w:val="00AA2DC6"/>
    <w:rsid w:val="00AB3671"/>
    <w:rsid w:val="00B24493"/>
    <w:rsid w:val="00B77DB1"/>
    <w:rsid w:val="00BA0030"/>
    <w:rsid w:val="00BD7A8D"/>
    <w:rsid w:val="00C04B08"/>
    <w:rsid w:val="00C155B2"/>
    <w:rsid w:val="00C64CFE"/>
    <w:rsid w:val="00C908BE"/>
    <w:rsid w:val="00C974E2"/>
    <w:rsid w:val="00D31551"/>
    <w:rsid w:val="00DB4BB9"/>
    <w:rsid w:val="00E05D0B"/>
    <w:rsid w:val="00E13B60"/>
    <w:rsid w:val="00E17E6E"/>
    <w:rsid w:val="00E36F54"/>
    <w:rsid w:val="00E6339A"/>
    <w:rsid w:val="00E74AEB"/>
    <w:rsid w:val="00E926CA"/>
    <w:rsid w:val="00EB01D5"/>
    <w:rsid w:val="00EB1C71"/>
    <w:rsid w:val="00F25909"/>
    <w:rsid w:val="00F5758B"/>
    <w:rsid w:val="00F96D9F"/>
    <w:rsid w:val="00FA6D44"/>
    <w:rsid w:val="00FE1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7EB2"/>
    <w:rPr>
      <w:color w:val="666666"/>
    </w:rPr>
  </w:style>
  <w:style w:type="paragraph" w:customStyle="1" w:styleId="0686D87745EC44D9915F7D3D61B64A281">
    <w:name w:val="0686D87745EC44D9915F7D3D61B64A281"/>
    <w:rsid w:val="00286371"/>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E27E4E7831454F7584A5039C1C33B109">
    <w:name w:val="E27E4E7831454F7584A5039C1C33B109"/>
    <w:rsid w:val="00286371"/>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5CAE84F1A34544579CB73F4517163F9C1">
    <w:name w:val="5CAE84F1A34544579CB73F4517163F9C1"/>
    <w:rsid w:val="00286371"/>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6D6F8D46A1724F3193023FB5AB36AC312">
    <w:name w:val="6D6F8D46A1724F3193023FB5AB36AC312"/>
    <w:rsid w:val="00286371"/>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113D59E5110F498A9F7ACD963E56739B2">
    <w:name w:val="113D59E5110F498A9F7ACD963E56739B2"/>
    <w:rsid w:val="00286371"/>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54FEEE5199C642629B703C16BD2BC1782">
    <w:name w:val="54FEEE5199C642629B703C16BD2BC1782"/>
    <w:rsid w:val="00286371"/>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37309FB423244CF3BF3AD24421327ED74">
    <w:name w:val="37309FB423244CF3BF3AD24421327ED74"/>
    <w:rsid w:val="007864E7"/>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97EB73F26A9448C08E647D280696BC7D2">
    <w:name w:val="97EB73F26A9448C08E647D280696BC7D2"/>
    <w:rsid w:val="007A7A37"/>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C5BAEBCC8E374227B0327DD17A9314612">
    <w:name w:val="C5BAEBCC8E374227B0327DD17A9314612"/>
    <w:rsid w:val="007A7A37"/>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B9F523D9D22E496D8B270B9CCEF8A116">
    <w:name w:val="B9F523D9D22E496D8B270B9CCEF8A116"/>
    <w:rsid w:val="007161DD"/>
  </w:style>
  <w:style w:type="paragraph" w:customStyle="1" w:styleId="D1D0879DF98D449582DD0E86F4D86B21">
    <w:name w:val="D1D0879DF98D449582DD0E86F4D86B21"/>
    <w:rsid w:val="00DB4BB9"/>
  </w:style>
  <w:style w:type="paragraph" w:customStyle="1" w:styleId="64D67002E1E9407FA37E2EEF3588FB87">
    <w:name w:val="64D67002E1E9407FA37E2EEF3588FB87"/>
    <w:rsid w:val="0011570D"/>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E02601B83F854A19A5809AC79D007A5B">
    <w:name w:val="E02601B83F854A19A5809AC79D007A5B"/>
    <w:rsid w:val="0011570D"/>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FC4ADF0BCFB64329822E436604DF69D9">
    <w:name w:val="FC4ADF0BCFB64329822E436604DF69D9"/>
    <w:rsid w:val="0011570D"/>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84C293BA4D1A4D9EB19002CBA3AD6A1F">
    <w:name w:val="84C293BA4D1A4D9EB19002CBA3AD6A1F"/>
    <w:rsid w:val="0011570D"/>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FB5D99FEE7404362BB2DF5B53BDF467E">
    <w:name w:val="FB5D99FEE7404362BB2DF5B53BDF467E"/>
    <w:rsid w:val="0011570D"/>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52DD1061EAAE4CBCB2CD7FC2707FD815">
    <w:name w:val="52DD1061EAAE4CBCB2CD7FC2707FD815"/>
    <w:rsid w:val="0011570D"/>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A07D0DD05D45416CB9F1326CC6FD0750">
    <w:name w:val="A07D0DD05D45416CB9F1326CC6FD0750"/>
    <w:rsid w:val="0011570D"/>
    <w:pPr>
      <w:tabs>
        <w:tab w:val="center" w:pos="4320"/>
        <w:tab w:val="right" w:pos="8640"/>
      </w:tabs>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99F9A2D560624E14BB08EE6868E1824F">
    <w:name w:val="99F9A2D560624E14BB08EE6868E1824F"/>
    <w:rsid w:val="0011570D"/>
    <w:pPr>
      <w:tabs>
        <w:tab w:val="center" w:pos="4320"/>
        <w:tab w:val="right" w:pos="8640"/>
      </w:tabs>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B9FCE6BBA6334010AEADC6978F9AD7C5">
    <w:name w:val="B9FCE6BBA6334010AEADC6978F9AD7C5"/>
    <w:rsid w:val="0011570D"/>
  </w:style>
  <w:style w:type="paragraph" w:styleId="ListParagraph">
    <w:name w:val="List Paragraph"/>
    <w:basedOn w:val="Normal"/>
    <w:uiPriority w:val="34"/>
    <w:qFormat/>
    <w:rsid w:val="00772249"/>
    <w:pPr>
      <w:suppressAutoHyphens/>
      <w:spacing w:after="0" w:line="240" w:lineRule="auto"/>
      <w:ind w:left="720"/>
      <w:contextualSpacing/>
    </w:pPr>
    <w:rPr>
      <w:rFonts w:ascii="Times New Roman" w:eastAsia="Times New Roman" w:hAnsi="Times New Roman" w:cs="Times New Roman"/>
      <w:kern w:val="0"/>
      <w:szCs w:val="20"/>
      <w:lang w:eastAsia="ar-SA"/>
      <w14:ligatures w14:val="none"/>
    </w:rPr>
  </w:style>
  <w:style w:type="paragraph" w:styleId="Subtitle">
    <w:name w:val="Subtitle"/>
    <w:basedOn w:val="Normal"/>
    <w:next w:val="Normal"/>
    <w:link w:val="SubtitleChar"/>
    <w:uiPriority w:val="11"/>
    <w:qFormat/>
    <w:rsid w:val="00772249"/>
    <w:pPr>
      <w:numPr>
        <w:ilvl w:val="1"/>
      </w:numPr>
      <w:suppressAutoHyphens/>
      <w:spacing w:line="240" w:lineRule="auto"/>
    </w:pPr>
    <w:rPr>
      <w:color w:val="5A5A5A" w:themeColor="text1" w:themeTint="A5"/>
      <w:spacing w:val="15"/>
      <w:kern w:val="0"/>
      <w:sz w:val="22"/>
      <w:szCs w:val="22"/>
      <w:lang w:eastAsia="ar-SA"/>
      <w14:ligatures w14:val="none"/>
    </w:rPr>
  </w:style>
  <w:style w:type="character" w:customStyle="1" w:styleId="SubtitleChar">
    <w:name w:val="Subtitle Char"/>
    <w:basedOn w:val="DefaultParagraphFont"/>
    <w:link w:val="Subtitle"/>
    <w:uiPriority w:val="11"/>
    <w:rsid w:val="00772249"/>
    <w:rPr>
      <w:color w:val="5A5A5A" w:themeColor="text1" w:themeTint="A5"/>
      <w:spacing w:val="15"/>
      <w:kern w:val="0"/>
      <w:sz w:val="22"/>
      <w:szCs w:val="22"/>
      <w:lang w:eastAsia="ar-SA"/>
      <w14:ligatures w14:val="none"/>
    </w:rPr>
  </w:style>
  <w:style w:type="paragraph" w:customStyle="1" w:styleId="F4F22547200E404CB1E567F114EC8B3D7">
    <w:name w:val="F4F22547200E404CB1E567F114EC8B3D7"/>
    <w:rsid w:val="00C64CFE"/>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BD15F7B94318468588AA7AAC4A2A389A3">
    <w:name w:val="BD15F7B94318468588AA7AAC4A2A389A3"/>
    <w:rsid w:val="00C64CFE"/>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CD1C56DD811C4683B9C49741038574DA">
    <w:name w:val="CD1C56DD811C4683B9C49741038574DA"/>
    <w:rsid w:val="00FA6D44"/>
  </w:style>
  <w:style w:type="paragraph" w:customStyle="1" w:styleId="D3027C0F0DDA48FBB62E1C0DD6695ED9">
    <w:name w:val="D3027C0F0DDA48FBB62E1C0DD6695ED9"/>
    <w:rsid w:val="00FA6D44"/>
  </w:style>
  <w:style w:type="paragraph" w:customStyle="1" w:styleId="30E2AA69A5B34C4799E310FCA35F95F7">
    <w:name w:val="30E2AA69A5B34C4799E310FCA35F95F7"/>
    <w:rsid w:val="00FA6D44"/>
  </w:style>
  <w:style w:type="paragraph" w:customStyle="1" w:styleId="4B1F4052A9384E24A64BB89BC8957578">
    <w:name w:val="4B1F4052A9384E24A64BB89BC8957578"/>
    <w:rsid w:val="00FA6D44"/>
  </w:style>
  <w:style w:type="paragraph" w:customStyle="1" w:styleId="2D7CF7212C1849618763364F4CC7569B1">
    <w:name w:val="2D7CF7212C1849618763364F4CC7569B1"/>
    <w:rsid w:val="00FA6D44"/>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7D6D8915EFCB4487B7817AD12456DC4211">
    <w:name w:val="7D6D8915EFCB4487B7817AD12456DC4211"/>
    <w:rsid w:val="00FA6D44"/>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D446317B76794365B8E92349396C227F11">
    <w:name w:val="D446317B76794365B8E92349396C227F11"/>
    <w:rsid w:val="00FA6D44"/>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D71198EDFF154181802711A3D19A924111">
    <w:name w:val="D71198EDFF154181802711A3D19A924111"/>
    <w:rsid w:val="00FA6D44"/>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85EBB18E5226480784023D6A205489B81">
    <w:name w:val="85EBB18E5226480784023D6A205489B81"/>
    <w:rsid w:val="00FA6D44"/>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8A819F6224AE44EB9FEFA92DAD756ADD11">
    <w:name w:val="8A819F6224AE44EB9FEFA92DAD756ADD11"/>
    <w:rsid w:val="00FA6D44"/>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9EB5990881EB47B1BF3E5C5FC8DE063C1">
    <w:name w:val="9EB5990881EB47B1BF3E5C5FC8DE063C1"/>
    <w:rsid w:val="00FA6D44"/>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E7DF5292E5684F5385AA2CAE61084FEE11">
    <w:name w:val="E7DF5292E5684F5385AA2CAE61084FEE11"/>
    <w:rsid w:val="00FA6D44"/>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2D7CF7212C1849618763364F4CC7569B">
    <w:name w:val="2D7CF7212C1849618763364F4CC7569B"/>
    <w:rsid w:val="00AB3671"/>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7D6D8915EFCB4487B7817AD12456DC42">
    <w:name w:val="7D6D8915EFCB4487B7817AD12456DC42"/>
    <w:rsid w:val="00AB3671"/>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D446317B76794365B8E92349396C227F">
    <w:name w:val="D446317B76794365B8E92349396C227F"/>
    <w:rsid w:val="00AB3671"/>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D71198EDFF154181802711A3D19A9241">
    <w:name w:val="D71198EDFF154181802711A3D19A9241"/>
    <w:rsid w:val="00AB3671"/>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85EBB18E5226480784023D6A205489B8">
    <w:name w:val="85EBB18E5226480784023D6A205489B8"/>
    <w:rsid w:val="00AB3671"/>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E27E4E7831454F7584A5039C1C33B1091">
    <w:name w:val="E27E4E7831454F7584A5039C1C33B1091"/>
    <w:rsid w:val="00AB3671"/>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5CAE84F1A34544579CB73F4517163F9C">
    <w:name w:val="5CAE84F1A34544579CB73F4517163F9C"/>
    <w:rsid w:val="00AB3671"/>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6D6F8D46A1724F3193023FB5AB36AC31">
    <w:name w:val="6D6F8D46A1724F3193023FB5AB36AC31"/>
    <w:rsid w:val="00AB3671"/>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9EB5990881EB47B1BF3E5C5FC8DE063C">
    <w:name w:val="9EB5990881EB47B1BF3E5C5FC8DE063C"/>
    <w:rsid w:val="00AB3671"/>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113D59E5110F498A9F7ACD963E56739B">
    <w:name w:val="113D59E5110F498A9F7ACD963E56739B"/>
    <w:rsid w:val="00AB3671"/>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54FEEE5199C642629B703C16BD2BC178">
    <w:name w:val="54FEEE5199C642629B703C16BD2BC178"/>
    <w:rsid w:val="00AB3671"/>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7D6D8915EFCB4487B7817AD12456DC421">
    <w:name w:val="7D6D8915EFCB4487B7817AD12456DC421"/>
    <w:rsid w:val="00937EB2"/>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D446317B76794365B8E92349396C227F1">
    <w:name w:val="D446317B76794365B8E92349396C227F1"/>
    <w:rsid w:val="00937EB2"/>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D71198EDFF154181802711A3D19A92411">
    <w:name w:val="D71198EDFF154181802711A3D19A92411"/>
    <w:rsid w:val="00937EB2"/>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85EBB18E5226480784023D6A205489B82">
    <w:name w:val="85EBB18E5226480784023D6A205489B82"/>
    <w:rsid w:val="00937EB2"/>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E27E4E7831454F7584A5039C1C33B1092">
    <w:name w:val="E27E4E7831454F7584A5039C1C33B1092"/>
    <w:rsid w:val="00937EB2"/>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5CAE84F1A34544579CB73F4517163F9C2">
    <w:name w:val="5CAE84F1A34544579CB73F4517163F9C2"/>
    <w:rsid w:val="00937EB2"/>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6D6F8D46A1724F3193023FB5AB36AC311">
    <w:name w:val="6D6F8D46A1724F3193023FB5AB36AC311"/>
    <w:rsid w:val="00937EB2"/>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9EB5990881EB47B1BF3E5C5FC8DE063C2">
    <w:name w:val="9EB5990881EB47B1BF3E5C5FC8DE063C2"/>
    <w:rsid w:val="00937EB2"/>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113D59E5110F498A9F7ACD963E56739B1">
    <w:name w:val="113D59E5110F498A9F7ACD963E56739B1"/>
    <w:rsid w:val="00937EB2"/>
    <w:pPr>
      <w:suppressAutoHyphens/>
      <w:spacing w:after="0" w:line="240" w:lineRule="auto"/>
    </w:pPr>
    <w:rPr>
      <w:rFonts w:ascii="Times New Roman" w:eastAsia="Times New Roman" w:hAnsi="Times New Roman" w:cs="Times New Roman"/>
      <w:kern w:val="0"/>
      <w:szCs w:val="20"/>
      <w:lang w:eastAsia="ar-SA"/>
      <w14:ligatures w14:val="none"/>
    </w:rPr>
  </w:style>
  <w:style w:type="paragraph" w:customStyle="1" w:styleId="54FEEE5199C642629B703C16BD2BC1781">
    <w:name w:val="54FEEE5199C642629B703C16BD2BC1781"/>
    <w:rsid w:val="00937EB2"/>
    <w:pPr>
      <w:suppressAutoHyphens/>
      <w:spacing w:after="0" w:line="240" w:lineRule="auto"/>
    </w:pPr>
    <w:rPr>
      <w:rFonts w:ascii="Times New Roman" w:eastAsia="Times New Roman" w:hAnsi="Times New Roman" w:cs="Times New Roman"/>
      <w:kern w:val="0"/>
      <w:szCs w:val="20"/>
      <w:lang w:eastAsia="ar-SA"/>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Case #</CompanyAddress>
  <CompanyPhone>County</CompanyPhone>
  <CompanyFax>OFFICER EMAIL</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31F3E85838C1B4C8EAADC95C27A008F" ma:contentTypeVersion="16" ma:contentTypeDescription="Create a new document." ma:contentTypeScope="" ma:versionID="741832a6d38ff886e83ba82bc4705ce1">
  <xsd:schema xmlns:xsd="http://www.w3.org/2001/XMLSchema" xmlns:xs="http://www.w3.org/2001/XMLSchema" xmlns:p="http://schemas.microsoft.com/office/2006/metadata/properties" xmlns:ns2="41dfe66f-e08c-44cc-861c-9ceb94440d78" xmlns:ns3="72471775-5aec-498f-894d-443c8cd337b3" targetNamespace="http://schemas.microsoft.com/office/2006/metadata/properties" ma:root="true" ma:fieldsID="fa5bd20daf0fcbc2ffac1da1e1055304" ns2:_="" ns3:_="">
    <xsd:import namespace="41dfe66f-e08c-44cc-861c-9ceb94440d78"/>
    <xsd:import namespace="72471775-5aec-498f-894d-443c8cd337b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dfe66f-e08c-44cc-861c-9ceb94440d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fafd8c6-40d2-456d-aa62-e18fefc5cdf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471775-5aec-498f-894d-443c8cd337b3"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2d8d4a29-a844-4495-8f05-1fdaf34ced21}" ma:internalName="TaxCatchAll" ma:showField="CatchAllData" ma:web="72471775-5aec-498f-894d-443c8cd337b3">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72471775-5aec-498f-894d-443c8cd337b3" xsi:nil="true"/>
    <lcf76f155ced4ddcb4097134ff3c332f xmlns="41dfe66f-e08c-44cc-861c-9ceb94440d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326CFB-376F-4BD5-838D-877AB629E6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dfe66f-e08c-44cc-861c-9ceb94440d78"/>
    <ds:schemaRef ds:uri="72471775-5aec-498f-894d-443c8cd337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C5E452-AE57-4826-9694-1D7C51F7BC2D}">
  <ds:schemaRefs>
    <ds:schemaRef ds:uri="http://schemas.openxmlformats.org/officeDocument/2006/bibliography"/>
  </ds:schemaRefs>
</ds:datastoreItem>
</file>

<file path=customXml/itemProps4.xml><?xml version="1.0" encoding="utf-8"?>
<ds:datastoreItem xmlns:ds="http://schemas.openxmlformats.org/officeDocument/2006/customXml" ds:itemID="{FE2BF22F-8C47-44FD-9153-D429D7DAFBA3}">
  <ds:schemaRefs>
    <ds:schemaRef ds:uri="http://schemas.microsoft.com/sharepoint/v3/contenttype/forms"/>
  </ds:schemaRefs>
</ds:datastoreItem>
</file>

<file path=customXml/itemProps5.xml><?xml version="1.0" encoding="utf-8"?>
<ds:datastoreItem xmlns:ds="http://schemas.openxmlformats.org/officeDocument/2006/customXml" ds:itemID="{5C71D983-188A-4913-996E-E944E232C13F}">
  <ds:schemaRefs>
    <ds:schemaRef ds:uri="http://schemas.microsoft.com/office/2006/metadata/properties"/>
    <ds:schemaRef ds:uri="http://schemas.microsoft.com/office/infopath/2007/PartnerControls"/>
    <ds:schemaRef ds:uri="72471775-5aec-498f-894d-443c8cd337b3"/>
    <ds:schemaRef ds:uri="41dfe66f-e08c-44cc-861c-9ceb94440d78"/>
  </ds:schemaRefs>
</ds:datastoreItem>
</file>

<file path=docProps/app.xml><?xml version="1.0" encoding="utf-8"?>
<Properties xmlns="http://schemas.openxmlformats.org/officeDocument/2006/extended-properties" xmlns:vt="http://schemas.openxmlformats.org/officeDocument/2006/docPropsVTypes">
  <Template>TextNow Historical Affidavit temp.dotx</Template>
  <TotalTime>132</TotalTime>
  <Pages>14</Pages>
  <Words>3954</Words>
  <Characters>22538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INSERT ACCOUNT(S) AND TIME FRAME(S)</vt:lpstr>
    </vt:vector>
  </TitlesOfParts>
  <Manager>Verizon 180 Washington Valley Road, Bedminster, NJ</Manager>
  <Company>INSERT ITEMS TO BE SEARCHED FOR</Company>
  <LinksUpToDate>false</LinksUpToDate>
  <CharactersWithSpaces>26440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ACCOUNT(S) AND TIME FRAME(S)</dc:title>
  <dc:subject>Verizon</dc:subject>
  <dc:creator>-     Basic subscriber information, without limitation, and the following subscriber records associated with the telephone number(s) identified above, including but not limited to:
               &gt; All subscriber information to include name, tax identification number(s) (social security number(s) or employer identification number(s)).
               &gt; Physical address, mailing addresses, residential addresses, business addresses, e-mail addresses and any other address information.
               &gt; Credit information obtained or used to grant account status.
               &gt; All telephone numbers associated with account.
               &gt; All billing records.
               &gt; All payments to include method, date and time of payments, and location (store name, address, and phone number(s)of location where payment(s) were made).
               &gt; All authorized users on the associated account.
               &gt; Activation date and termination date of each device associated with the account and above listed number(s).
               &gt; Types of service subscriber utilized (e.g. A-list, AT&amp;T Messages, friends and family).
               &gt; Device identifying information for the device(s) using/accessing the account including device make and model, IMEI, ESN, MEID, and MAC address associated with the above listed number(s) including any and all equipment or SIM card changes for the life of the account.
               &gt; Records pertaining to communication between the service provider and any person regarding the account, including contacts with support services and records of actions taken.
               &gt; Any and all telephone number(s) and/or account number changes prior to and after the telephone number(s) was activated.
               &gt; Any other records and other evidence relating to the listed phone number(s).
               &gt; If any outgoing calls were made to 9-1-1, provide the call details to include date and time, duration, and cell-site and sector information, by querying any other tools (e.g. Sable, ANI/ALI, etc.) necessary to identify the outgoing call(s), whether or not it was the specific carrier network equipment associated with this search warrant, or the 9-1-1 call was carried by a different service provider based on the best signal available from another service provider at the time of the 9-1-1 call.
-     Specialized location records associated with the telephone number(s) identified above, including but not limited to: call, voice, text (SMS &amp; MMS), and data connection location information and transactions (registration of network events), related to all specialized carrier records that may be referred to as LOCDBOR (Location Database of Record), Historical Precision Location Information, Historical Mobile Locate (HML), vMLC (Virtual Mobile Locate - vLMC3, vMLC4, vMLC5), NELOS (Network Event Location System), RTT (Round Trip Time/Return Trip Time/Real Time Tool), PCMD (Per Call Measurement Data), TDOA (Time Difference of Arrival) or Timing Advance Information, Mediation Records, E9-1-1, and/or Historical GPS/Mobile Locate Information which shows GPS location (longitude and latitude) and cell site and sector of the device in relationship to the network when connected to the network for the above referenced telephone number(s).
-     Call/Text/Data detail records associated with the telephone number(s) identified above, including but not limited to:
               &gt; All telephone numbers that communicate with this listed telephone number(s) relating to all delivered and undelivered inbound and outbound calls, text messages, and text message content to any of the above listed numbers, and all voice mails.
               &gt; Cell-site and sector, date, time, direction, duration, number called or text to and/or received from, and bytes up/down, information related to each call, text or data connection.
               &gt; Call to Destination/Dialed Digits search for the listed telephone number(s).  Please preserve all cell-site and sector information related to each call, text or data connections.
-     FCC TRACED Act STIR/SHAKEN Authentication Standard with the telephone number(s) identified above related to the FCC TRACED (Telephone Robocall Abuse Criminal Enforcement and Deterrence) Act, STIR/SHAKEN caller identification framework, identifying all incoming Voice, Text Message Service (SMS) and Multi-Media Service (MMS) traffic, and whether or not the caller ID passed or failed authentication. The report shall include the date, time (with time zone), originating and terminating numbers in their original state prior to Stir/Shaken authentication, the status whether it passed or failed authentication, the Attestation type, and the originating and terminating verified number that was used to validate Stir/Shaken Caller ID authentication. The report shall provide all usage events, even if the incoming usage event was blocked and flagged by the service provider (or other third-party entities), prior to delivery to the telephone number(s).
-     Time on Tower and/or Sector with the telephone number(s) identified above. Also, provide all cell-site and sector information related to each number called to and/or received from, and data connections, specific to the “Time on Tower" and/or Sector, to include information with the start and end date and time for each time the connection was involved in a “hand-off” to another cell-site and/or sector, to include the elapsed time (in seconds) for each “hand-off”, that was used during and throughout each voice call (whether completed or not), and/or which was used during and throughout each data session.
-     Electronically stored records, including “Electronically Stored Information” associated with the telephone number(s) identified above, including but not limited to:
               &gt; All stored communication or files, including voice mail, text messages, including numbers sent to and received from and all related content, e-mail, digital images (e.g. pictures), contact lists, video calling.
               &gt; Web activity (name of web site or application visited or accessed), domain accessed, data connections (to include Internet Service Providers (ISPs), Internet protocol (IP) addresses, (IP) Session data, (IP) Destination Data, bookmarks, data sessions, name of web sites and/or applications accessed), date and time when all web sites, applications, and/or third party applications were accessed and the duration of each web site, application, and/or third party application was accessed.
               &gt; Any other files including all cell site and sector information associated with each connection and/or record associated with the telephone number(s).
-     Carrier Key (company provided legend for the returned data) related to call detail, text messages, data connections, IP logs, IP Sessions, web site and/or application connections, and cell site information. 
-     Cloud storage associated with the telephone number identified above, including but not limited to, content stored in remote storage or ‘cloud accounts’ such as contacts, call logs, SMS and MMS messages with associated content including audio, video, and image files, digital images and videos, and files or documents.
-     Cell Site List(s) for the telephone number(s) identified above, to include all cell-sites for the listed time period(s) for all state(s) in which the above records used cell locations.  Cell site lists to include switch, cell-site number, name, physical address, longitude and latitude, all sectors associated with each cell-site, azimuth, and beam-width of each related sector.  If multiple technologies (CDMA, UMTS, GSM, LTE etc.) are referenced in the records, all appropriate corresponding cell site lists shall also be provided.
-     Verizon Custom Experience (Verizon Selects): All records associated with the technology known as Verizon Selects, Verizon Custom Experience and Custom Experience Plus, to include device location information specific to the network, regardless of the device location services settings, as well as device location information specific to Verizon apps when permission has been provided by the subscriber to share such information via the device settings. Device Location information shall include Cell-site and sector, date, time, direction, duration, number called, or text to and/or received from, and bytes up/down, information related to each call, and text or data connections. The responsive data shall also include all specialized carrier records that may be referred to as RTT (Round Trip Time/Return Trip Time/Real Time Tool), and/or Historical GPS/Mobile Locate Information, which shows GPS location (longitude and latitude) and cell-site and sector of the device in relationship to the network when connected to the network for the above referenced number. The responsive data shall also include all numbers listed above, collected from Verizon applications and/or URLs and all numbers that communicate with the target number related to the Customer Proprietary Network Information (CPNI), to include all delivered and undelivered inbound and outbound calls, text messages, quantity, type, destination, location and amount of use of Verizon telecommunications and interconnected voice over internet protocol (VoIP) services and related billing information. All responsive records associated with websites/URLs/domains (top level domain and subdomain of the URL) visited, to include a list of all Verizon applications used on the mobile device, and any records related to information about Verizon Fios services. If no records are located associated with Verizon Selects, Verizon Custom Experience and Custom Experience Plus, or Verizon Fios, provide detailed information associated with the subscriber opting out of said services, to include opt-out date, time, and associated opt-out IP address.
-     Such records and other evidence include correspondence and other records of contact by any person or entity about the above-referenced account(s), the content and connection logs associated with or relating to postings, communications and any other activities to or through the above referenced phone numbers, whether such records or other evidence are in electronic or other form.</dc:creator>
  <cp:keywords/>
  <dc:description/>
  <cp:lastModifiedBy>Joshua Meyer</cp:lastModifiedBy>
  <cp:revision>20</cp:revision>
  <dcterms:created xsi:type="dcterms:W3CDTF">2024-11-11T21:37:00Z</dcterms:created>
  <dcterms:modified xsi:type="dcterms:W3CDTF">2025-07-23T20:18:00Z</dcterms:modified>
  <cp:category>INSERT ACCOUNT YOU ARE SEARCHING</cp:category>
  <cp:contentStatus>COUNTY</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0x010100131F3E85838C1B4C8EAADC95C27A008F</vt:lpwstr>
  </property>
  <property fmtid="{D5CDD505-2E9C-101B-9397-08002B2CF9AE}" pid="3" name="MediaServiceImageTags">
    <vt:lpwstr/>
  </property>
</Properties>
</file>